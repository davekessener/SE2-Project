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8EAA8" w14:textId="77777777" w:rsidR="003A3D18" w:rsidRPr="00EE5266" w:rsidRDefault="0013088E" w:rsidP="00EE5266">
      <w:pPr>
        <w:jc w:val="center"/>
        <w:rPr>
          <w:sz w:val="32"/>
          <w:szCs w:val="32"/>
        </w:rPr>
      </w:pPr>
      <w:r w:rsidRPr="00EE5266">
        <w:rPr>
          <w:sz w:val="32"/>
          <w:szCs w:val="32"/>
        </w:rPr>
        <w:t>Qualitätss</w:t>
      </w:r>
      <w:r w:rsidR="00EE5266" w:rsidRPr="00EE5266">
        <w:rPr>
          <w:sz w:val="32"/>
          <w:szCs w:val="32"/>
        </w:rPr>
        <w:t>icherungsmaßnahmen</w:t>
      </w:r>
    </w:p>
    <w:p w14:paraId="4CCF0DBD" w14:textId="77777777" w:rsidR="00EE5266" w:rsidRDefault="00EE5266"/>
    <w:p w14:paraId="3E4EFC47" w14:textId="77777777" w:rsidR="00DE5DB0" w:rsidRPr="00DE5DB0" w:rsidRDefault="00DE5DB0" w:rsidP="00054EE6">
      <w:pPr>
        <w:tabs>
          <w:tab w:val="center" w:pos="4536"/>
        </w:tabs>
        <w:rPr>
          <w:b/>
        </w:rPr>
      </w:pPr>
      <w:r w:rsidRPr="00DE5DB0">
        <w:rPr>
          <w:b/>
        </w:rPr>
        <w:t>Gebrauchsanleitung</w:t>
      </w:r>
      <w:r w:rsidR="00005574">
        <w:rPr>
          <w:b/>
        </w:rPr>
        <w:t>:</w:t>
      </w:r>
      <w:r w:rsidR="00054EE6">
        <w:rPr>
          <w:b/>
        </w:rPr>
        <w:tab/>
      </w:r>
    </w:p>
    <w:p w14:paraId="773109DB" w14:textId="77777777" w:rsidR="005D09E8" w:rsidRDefault="00EE5266">
      <w:r>
        <w:t xml:space="preserve">Für den sicheren und bestimmungsgemäßen Umgang mit der Maschine haben wir eine </w:t>
      </w:r>
      <w:r w:rsidR="00DE5DB0">
        <w:t xml:space="preserve">Gebrauchsanweisung verfasst. Diese ist unter </w:t>
      </w:r>
      <w:r w:rsidR="00005574" w:rsidRPr="00005574">
        <w:rPr>
          <w:i/>
        </w:rPr>
        <w:t>“</w:t>
      </w:r>
      <w:proofErr w:type="spellStart"/>
      <w:r w:rsidR="0004311D" w:rsidRPr="00005574">
        <w:rPr>
          <w:i/>
        </w:rPr>
        <w:t>doku</w:t>
      </w:r>
      <w:proofErr w:type="spellEnd"/>
      <w:r w:rsidR="0004311D" w:rsidRPr="00005574">
        <w:rPr>
          <w:i/>
        </w:rPr>
        <w:t>/Betriebsanleitung</w:t>
      </w:r>
      <w:r w:rsidR="00005574" w:rsidRPr="00005574">
        <w:rPr>
          <w:i/>
        </w:rPr>
        <w:t>“</w:t>
      </w:r>
      <w:r w:rsidR="00DE5DB0">
        <w:t xml:space="preserve"> zu finden.</w:t>
      </w:r>
    </w:p>
    <w:p w14:paraId="2F53FD23" w14:textId="77777777" w:rsidR="00005574" w:rsidRDefault="00005574">
      <w:pPr>
        <w:rPr>
          <w:b/>
        </w:rPr>
      </w:pPr>
    </w:p>
    <w:p w14:paraId="4422F4D1" w14:textId="77777777" w:rsidR="00DE5DB0" w:rsidRPr="00DE5DB0" w:rsidRDefault="00E94744">
      <w:pPr>
        <w:rPr>
          <w:b/>
        </w:rPr>
      </w:pPr>
      <w:r>
        <w:rPr>
          <w:b/>
        </w:rPr>
        <w:t>Programmierstil:</w:t>
      </w:r>
    </w:p>
    <w:p w14:paraId="0C16CC3F" w14:textId="48DA9EBA" w:rsidR="00DE5DB0" w:rsidRDefault="00DE5DB0">
      <w:r>
        <w:t>Wir erstellen Quellcode nach bestimmten</w:t>
      </w:r>
      <w:r w:rsidR="00B021BF">
        <w:t>,</w:t>
      </w:r>
      <w:r>
        <w:t xml:space="preserve"> </w:t>
      </w:r>
      <w:r w:rsidR="00E94744">
        <w:t>vorab festgelegten</w:t>
      </w:r>
      <w:r>
        <w:t xml:space="preserve"> Regeln. Dies ist insbesondere für die Verständlichkeit und Wartbarkeit unserer Software wichtig.</w:t>
      </w:r>
      <w:r w:rsidR="00382CA2">
        <w:t xml:space="preserve"> </w:t>
      </w:r>
      <w:r w:rsidR="00846BD8">
        <w:t>D</w:t>
      </w:r>
      <w:r w:rsidR="00D812F0">
        <w:t xml:space="preserve">er festgelegte Programmierstil ist unter </w:t>
      </w:r>
      <w:r w:rsidR="00005574" w:rsidRPr="00005574">
        <w:rPr>
          <w:i/>
        </w:rPr>
        <w:t>“</w:t>
      </w:r>
      <w:proofErr w:type="spellStart"/>
      <w:r w:rsidR="00D812F0" w:rsidRPr="00005574">
        <w:rPr>
          <w:i/>
        </w:rPr>
        <w:t>doku</w:t>
      </w:r>
      <w:proofErr w:type="spellEnd"/>
      <w:r w:rsidR="00D812F0" w:rsidRPr="00005574">
        <w:rPr>
          <w:i/>
        </w:rPr>
        <w:t>/</w:t>
      </w:r>
      <w:proofErr w:type="spellStart"/>
      <w:r w:rsidR="00D812F0" w:rsidRPr="00005574">
        <w:rPr>
          <w:i/>
        </w:rPr>
        <w:t>CodingStyle</w:t>
      </w:r>
      <w:proofErr w:type="spellEnd"/>
      <w:r w:rsidR="00005574" w:rsidRPr="00005574">
        <w:rPr>
          <w:i/>
        </w:rPr>
        <w:t>“</w:t>
      </w:r>
      <w:r w:rsidR="00D812F0">
        <w:t xml:space="preserve"> zu finden.</w:t>
      </w:r>
    </w:p>
    <w:p w14:paraId="61A649F4" w14:textId="77777777" w:rsidR="005D09E8" w:rsidRDefault="005D09E8"/>
    <w:p w14:paraId="436FF0E7" w14:textId="77777777" w:rsidR="00E94744" w:rsidRDefault="00E94744">
      <w:pPr>
        <w:rPr>
          <w:b/>
        </w:rPr>
      </w:pPr>
      <w:r w:rsidRPr="00E94744">
        <w:rPr>
          <w:b/>
        </w:rPr>
        <w:t>Unit Test:</w:t>
      </w:r>
    </w:p>
    <w:p w14:paraId="3879B0E6" w14:textId="77777777" w:rsidR="005D09E8" w:rsidRDefault="00551178">
      <w:r>
        <w:t xml:space="preserve">Um den konkreten Code zu testen, benutzen wir </w:t>
      </w:r>
      <w:r w:rsidR="00664201">
        <w:t>Unit-T</w:t>
      </w:r>
      <w:r>
        <w:t>ests</w:t>
      </w:r>
      <w:r w:rsidR="00D812F0">
        <w:t xml:space="preserve">. Dafür wurde ein Framework erstellt </w:t>
      </w:r>
      <w:r w:rsidR="00005574" w:rsidRPr="00FA1E53">
        <w:rPr>
          <w:i/>
        </w:rPr>
        <w:t>“</w:t>
      </w:r>
      <w:r w:rsidR="00943AE1">
        <w:rPr>
          <w:i/>
        </w:rPr>
        <w:t>ESEP/</w:t>
      </w:r>
      <w:proofErr w:type="spellStart"/>
      <w:r w:rsidR="00D812F0" w:rsidRPr="00FA1E53">
        <w:rPr>
          <w:i/>
        </w:rPr>
        <w:t>src</w:t>
      </w:r>
      <w:proofErr w:type="spellEnd"/>
      <w:r w:rsidR="00D812F0" w:rsidRPr="00FA1E53">
        <w:rPr>
          <w:i/>
        </w:rPr>
        <w:t>/</w:t>
      </w:r>
      <w:proofErr w:type="spellStart"/>
      <w:r w:rsidR="00D812F0" w:rsidRPr="00FA1E53">
        <w:rPr>
          <w:i/>
        </w:rPr>
        <w:t>test</w:t>
      </w:r>
      <w:proofErr w:type="spellEnd"/>
      <w:r w:rsidR="00D812F0" w:rsidRPr="00FA1E53">
        <w:rPr>
          <w:i/>
        </w:rPr>
        <w:t>/</w:t>
      </w:r>
      <w:proofErr w:type="spellStart"/>
      <w:r w:rsidR="00D812F0" w:rsidRPr="00FA1E53">
        <w:rPr>
          <w:i/>
        </w:rPr>
        <w:t>unit</w:t>
      </w:r>
      <w:proofErr w:type="spellEnd"/>
      <w:r w:rsidR="00005574" w:rsidRPr="00FA1E53">
        <w:rPr>
          <w:i/>
        </w:rPr>
        <w:t>“</w:t>
      </w:r>
      <w:r w:rsidR="00D812F0" w:rsidRPr="00FA1E53">
        <w:rPr>
          <w:i/>
        </w:rPr>
        <w:t>.</w:t>
      </w:r>
      <w:r w:rsidR="00D812F0">
        <w:t xml:space="preserve"> Die Unit-Tests sind unter </w:t>
      </w:r>
      <w:r w:rsidR="00005574" w:rsidRPr="00005574">
        <w:rPr>
          <w:i/>
        </w:rPr>
        <w:t>“</w:t>
      </w:r>
      <w:r w:rsidR="00943AE1">
        <w:rPr>
          <w:i/>
        </w:rPr>
        <w:t>ESEP/</w:t>
      </w:r>
      <w:proofErr w:type="spellStart"/>
      <w:r w:rsidR="00D812F0" w:rsidRPr="00005574">
        <w:rPr>
          <w:i/>
        </w:rPr>
        <w:t>src</w:t>
      </w:r>
      <w:proofErr w:type="spellEnd"/>
      <w:r w:rsidR="00D812F0" w:rsidRPr="00005574">
        <w:rPr>
          <w:i/>
        </w:rPr>
        <w:t>/</w:t>
      </w:r>
      <w:proofErr w:type="spellStart"/>
      <w:r w:rsidR="00D812F0" w:rsidRPr="00005574">
        <w:rPr>
          <w:i/>
        </w:rPr>
        <w:t>test</w:t>
      </w:r>
      <w:proofErr w:type="spellEnd"/>
      <w:r w:rsidR="00D812F0" w:rsidRPr="00005574">
        <w:rPr>
          <w:i/>
        </w:rPr>
        <w:t>/</w:t>
      </w:r>
      <w:proofErr w:type="spellStart"/>
      <w:r w:rsidR="00D812F0" w:rsidRPr="00005574">
        <w:rPr>
          <w:i/>
        </w:rPr>
        <w:t>ut</w:t>
      </w:r>
      <w:proofErr w:type="spellEnd"/>
      <w:r w:rsidR="00005574" w:rsidRPr="00005574">
        <w:rPr>
          <w:i/>
        </w:rPr>
        <w:t>“</w:t>
      </w:r>
      <w:r w:rsidR="00D812F0">
        <w:t xml:space="preserve"> zu finden</w:t>
      </w:r>
      <w:r w:rsidR="007251B4">
        <w:t>.</w:t>
      </w:r>
    </w:p>
    <w:p w14:paraId="2F843F5F" w14:textId="77777777" w:rsidR="005D09E8" w:rsidRDefault="006C29C8">
      <w:r>
        <w:rPr>
          <w:noProof/>
          <w:lang w:eastAsia="de-DE"/>
        </w:rPr>
        <w:drawing>
          <wp:inline distT="0" distB="0" distL="0" distR="0" wp14:anchorId="1C51DDEB" wp14:editId="0BBB5365">
            <wp:extent cx="3238500" cy="3238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F4DA" w14:textId="77777777" w:rsidR="00005574" w:rsidRPr="00551178" w:rsidRDefault="00005574"/>
    <w:p w14:paraId="6AE14B20" w14:textId="77777777" w:rsidR="00E94744" w:rsidRDefault="00E94744">
      <w:pPr>
        <w:rPr>
          <w:b/>
        </w:rPr>
      </w:pPr>
      <w:r>
        <w:rPr>
          <w:b/>
        </w:rPr>
        <w:t>Code Qualität:</w:t>
      </w:r>
    </w:p>
    <w:p w14:paraId="600BF53F" w14:textId="28D64BA3" w:rsidR="0075429E" w:rsidRDefault="006C4C6C">
      <w:r>
        <w:t xml:space="preserve">Wenn zuviel Code in einer Quelltextdatei oder einer Funktion ist, wird es schnell unübersichtlich. Deshalb lagern wir in so einem Fall den Code auf mehrere Dateien bzw. Hilfsfunktionen aus. </w:t>
      </w:r>
      <w:r w:rsidR="006857FA">
        <w:t xml:space="preserve">Dies dient in erster Linie dazu die Leserlichkeit und die Wartbarkeit zu verbessern. </w:t>
      </w:r>
      <w:r w:rsidR="005D7398">
        <w:t>Dies ist</w:t>
      </w:r>
      <w:r w:rsidR="006857FA">
        <w:t xml:space="preserve"> z.B. in unserem </w:t>
      </w:r>
      <w:proofErr w:type="spellStart"/>
      <w:r w:rsidR="006857FA">
        <w:t>RunManager</w:t>
      </w:r>
      <w:proofErr w:type="spellEnd"/>
      <w:r w:rsidR="006857FA">
        <w:t xml:space="preserve">-Modul zu sehen. </w:t>
      </w:r>
      <w:r w:rsidR="00B021BF">
        <w:t>Hier</w:t>
      </w:r>
      <w:r w:rsidR="006857FA">
        <w:t xml:space="preserve"> wurde der Code für die Initialisierung in eine Hilfsfunktion</w:t>
      </w:r>
      <w:r w:rsidR="00FA1E53">
        <w:t xml:space="preserve"> </w:t>
      </w:r>
      <w:r w:rsidR="006857FA">
        <w:t>ausgelagert</w:t>
      </w:r>
      <w:r w:rsidR="00481575">
        <w:t xml:space="preserve"> </w:t>
      </w:r>
      <w:r w:rsidR="00FA1E53" w:rsidRPr="00FA1E53">
        <w:rPr>
          <w:i/>
        </w:rPr>
        <w:t>“</w:t>
      </w:r>
      <w:r w:rsidR="00481575" w:rsidRPr="00FA1E53">
        <w:rPr>
          <w:i/>
        </w:rPr>
        <w:t>ESEP/</w:t>
      </w:r>
      <w:proofErr w:type="spellStart"/>
      <w:r w:rsidR="006857FA" w:rsidRPr="00FA1E53">
        <w:rPr>
          <w:i/>
        </w:rPr>
        <w:t>src</w:t>
      </w:r>
      <w:proofErr w:type="spellEnd"/>
      <w:r w:rsidR="006857FA" w:rsidRPr="00FA1E53">
        <w:rPr>
          <w:i/>
        </w:rPr>
        <w:t>/</w:t>
      </w:r>
      <w:proofErr w:type="spellStart"/>
      <w:r w:rsidR="006857FA" w:rsidRPr="00FA1E53">
        <w:rPr>
          <w:i/>
        </w:rPr>
        <w:t>base</w:t>
      </w:r>
      <w:proofErr w:type="spellEnd"/>
      <w:r w:rsidR="006857FA" w:rsidRPr="00FA1E53">
        <w:rPr>
          <w:i/>
        </w:rPr>
        <w:t>/</w:t>
      </w:r>
      <w:proofErr w:type="spellStart"/>
      <w:r w:rsidR="006857FA" w:rsidRPr="00FA1E53">
        <w:rPr>
          <w:i/>
        </w:rPr>
        <w:t>run</w:t>
      </w:r>
      <w:proofErr w:type="spellEnd"/>
      <w:r w:rsidR="006857FA" w:rsidRPr="00FA1E53">
        <w:rPr>
          <w:i/>
        </w:rPr>
        <w:t>/init_Logic.cpp</w:t>
      </w:r>
      <w:r w:rsidR="00FA1E53" w:rsidRPr="00FA1E53">
        <w:rPr>
          <w:i/>
        </w:rPr>
        <w:t>“</w:t>
      </w:r>
      <w:r w:rsidR="00481575" w:rsidRPr="00FA1E53">
        <w:rPr>
          <w:i/>
        </w:rPr>
        <w:t>.</w:t>
      </w:r>
    </w:p>
    <w:p w14:paraId="45CC5E02" w14:textId="77777777" w:rsidR="00005574" w:rsidRDefault="00005574">
      <w:pPr>
        <w:rPr>
          <w:b/>
        </w:rPr>
      </w:pPr>
    </w:p>
    <w:p w14:paraId="4C3F50B0" w14:textId="77777777" w:rsidR="0075429E" w:rsidRDefault="0075429E">
      <w:pPr>
        <w:rPr>
          <w:b/>
        </w:rPr>
      </w:pPr>
      <w:r w:rsidRPr="0075429E">
        <w:rPr>
          <w:b/>
        </w:rPr>
        <w:lastRenderedPageBreak/>
        <w:t>Funktionale Tests</w:t>
      </w:r>
      <w:r>
        <w:rPr>
          <w:b/>
        </w:rPr>
        <w:t>:</w:t>
      </w:r>
    </w:p>
    <w:p w14:paraId="3407413C" w14:textId="77777777" w:rsidR="00BD5A33" w:rsidRPr="00B263A9" w:rsidRDefault="0004311D">
      <w:r>
        <w:t>Wir überprüfen unser System in Bezug auf funktionale Anforderungsmerkmale, also ob das Verhalten, der Software bzw. des Systems den Anforderungen(</w:t>
      </w:r>
      <w:proofErr w:type="spellStart"/>
      <w:r>
        <w:t>Requirements</w:t>
      </w:r>
      <w:proofErr w:type="spellEnd"/>
      <w:r>
        <w:t>) im Pflichtenheft entspricht.</w:t>
      </w:r>
      <w:r w:rsidR="00E9074C">
        <w:t xml:space="preserve"> Ein Beispiel dafür ist </w:t>
      </w:r>
      <w:r w:rsidR="00597789">
        <w:t xml:space="preserve">der </w:t>
      </w:r>
      <w:r w:rsidR="00C87289">
        <w:t>funktionale</w:t>
      </w:r>
      <w:r w:rsidR="00597789">
        <w:t xml:space="preserve"> Test des Höhensensors</w:t>
      </w:r>
      <w:r w:rsidR="00D57C11">
        <w:t>. Dieser und andere Fun</w:t>
      </w:r>
      <w:r w:rsidR="003E3B3C">
        <w:t xml:space="preserve">ktionstests sind in </w:t>
      </w:r>
      <w:r w:rsidR="00943AE1" w:rsidRPr="00FA1E53">
        <w:rPr>
          <w:i/>
        </w:rPr>
        <w:t>“</w:t>
      </w:r>
      <w:proofErr w:type="spellStart"/>
      <w:r w:rsidR="00943AE1" w:rsidRPr="00FA1E53">
        <w:rPr>
          <w:rFonts w:cstheme="minorHAnsi"/>
          <w:i/>
          <w:color w:val="2B2B2B"/>
          <w:shd w:val="clear" w:color="auto" w:fill="FFFFFF"/>
        </w:rPr>
        <w:t>Esep</w:t>
      </w:r>
      <w:proofErr w:type="spellEnd"/>
      <w:r w:rsidR="00943AE1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943AE1" w:rsidRPr="00FA1E53">
        <w:rPr>
          <w:rFonts w:cstheme="minorHAnsi"/>
          <w:i/>
          <w:color w:val="2B2B2B"/>
          <w:shd w:val="clear" w:color="auto" w:fill="FFFFFF"/>
        </w:rPr>
        <w:t>src</w:t>
      </w:r>
      <w:proofErr w:type="spellEnd"/>
      <w:r w:rsidR="00943AE1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943AE1" w:rsidRPr="00FA1E53">
        <w:rPr>
          <w:rFonts w:cstheme="minorHAnsi"/>
          <w:i/>
          <w:color w:val="2B2B2B"/>
          <w:shd w:val="clear" w:color="auto" w:fill="FFFFFF"/>
        </w:rPr>
        <w:t>test</w:t>
      </w:r>
      <w:proofErr w:type="spellEnd"/>
      <w:r w:rsidR="00943AE1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943AE1" w:rsidRPr="00FA1E53">
        <w:rPr>
          <w:rFonts w:cstheme="minorHAnsi"/>
          <w:i/>
          <w:color w:val="2B2B2B"/>
          <w:shd w:val="clear" w:color="auto" w:fill="FFFFFF"/>
        </w:rPr>
        <w:t>ft</w:t>
      </w:r>
      <w:proofErr w:type="spellEnd"/>
      <w:r w:rsidR="00943AE1" w:rsidRPr="00FA1E53">
        <w:rPr>
          <w:i/>
        </w:rPr>
        <w:t>“</w:t>
      </w:r>
      <w:r w:rsidR="00B263A9">
        <w:rPr>
          <w:i/>
        </w:rPr>
        <w:t xml:space="preserve"> </w:t>
      </w:r>
      <w:r w:rsidR="00B263A9">
        <w:t>zu finden.</w:t>
      </w:r>
    </w:p>
    <w:p w14:paraId="155E77B6" w14:textId="77777777" w:rsidR="005D09E8" w:rsidRPr="00497D78" w:rsidRDefault="005D09E8"/>
    <w:p w14:paraId="64233D95" w14:textId="77777777" w:rsidR="00BD5A33" w:rsidRDefault="00BD5A33">
      <w:pPr>
        <w:rPr>
          <w:b/>
        </w:rPr>
      </w:pPr>
      <w:r>
        <w:rPr>
          <w:b/>
        </w:rPr>
        <w:t>Akzeptanztest:</w:t>
      </w:r>
    </w:p>
    <w:p w14:paraId="36FE6D5F" w14:textId="77777777" w:rsidR="00BD5A33" w:rsidRDefault="00597789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</w:rPr>
        <w:t>Wir überprüfen ob unsere</w:t>
      </w:r>
      <w:r w:rsidR="00BD5A33" w:rsidRPr="005D7398">
        <w:rPr>
          <w:rFonts w:cstheme="minorHAnsi"/>
          <w:color w:val="2B2B2B"/>
          <w:shd w:val="clear" w:color="auto" w:fill="FFFFFF"/>
        </w:rPr>
        <w:t xml:space="preserve"> Software die funktionalen Erwartungen und Anforderungen im Gebrauch</w:t>
      </w:r>
      <w:r>
        <w:rPr>
          <w:rFonts w:cstheme="minorHAnsi"/>
          <w:color w:val="2B2B2B"/>
          <w:shd w:val="clear" w:color="auto" w:fill="FFFFFF"/>
        </w:rPr>
        <w:t xml:space="preserve"> </w:t>
      </w:r>
      <w:r w:rsidRPr="005D7398">
        <w:rPr>
          <w:rFonts w:cstheme="minorHAnsi"/>
          <w:color w:val="2B2B2B"/>
          <w:shd w:val="clear" w:color="auto" w:fill="FFFFFF"/>
        </w:rPr>
        <w:t>erfüllt</w:t>
      </w:r>
      <w:r w:rsidR="005D7398">
        <w:rPr>
          <w:rFonts w:cstheme="minorHAnsi"/>
          <w:color w:val="2B2B2B"/>
          <w:shd w:val="clear" w:color="auto" w:fill="FFFFFF"/>
        </w:rPr>
        <w:t>.</w:t>
      </w:r>
      <w:r w:rsidR="00153E42">
        <w:rPr>
          <w:rFonts w:cstheme="minorHAnsi"/>
          <w:color w:val="2B2B2B"/>
          <w:shd w:val="clear" w:color="auto" w:fill="FFFFFF"/>
        </w:rPr>
        <w:t xml:space="preserve"> Dies ist </w:t>
      </w:r>
      <w:r w:rsidR="00497D78">
        <w:rPr>
          <w:rFonts w:cstheme="minorHAnsi"/>
          <w:color w:val="2B2B2B"/>
          <w:shd w:val="clear" w:color="auto" w:fill="FFFFFF"/>
        </w:rPr>
        <w:t xml:space="preserve">z.B. </w:t>
      </w:r>
      <w:r w:rsidR="00153E42">
        <w:rPr>
          <w:rFonts w:cstheme="minorHAnsi"/>
          <w:color w:val="2B2B2B"/>
          <w:shd w:val="clear" w:color="auto" w:fill="FFFFFF"/>
        </w:rPr>
        <w:t xml:space="preserve">an </w:t>
      </w:r>
      <w:r w:rsidR="007251B4">
        <w:rPr>
          <w:rFonts w:cstheme="minorHAnsi"/>
          <w:color w:val="2B2B2B"/>
          <w:shd w:val="clear" w:color="auto" w:fill="FFFFFF"/>
        </w:rPr>
        <w:t xml:space="preserve">dem Run-Manager-Test unter </w:t>
      </w:r>
      <w:r w:rsidR="00FA1E53" w:rsidRPr="00FA1E53">
        <w:rPr>
          <w:i/>
        </w:rPr>
        <w:t>“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Esep</w:t>
      </w:r>
      <w:proofErr w:type="spellEnd"/>
      <w:r w:rsidR="007251B4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src</w:t>
      </w:r>
      <w:proofErr w:type="spellEnd"/>
      <w:r w:rsidR="007251B4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test</w:t>
      </w:r>
      <w:proofErr w:type="spellEnd"/>
      <w:r w:rsidR="007251B4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ft</w:t>
      </w:r>
      <w:proofErr w:type="spellEnd"/>
      <w:r w:rsidR="007251B4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7251B4" w:rsidRPr="00FA1E53">
        <w:rPr>
          <w:rFonts w:cstheme="minorHAnsi"/>
          <w:i/>
          <w:color w:val="2B2B2B"/>
          <w:shd w:val="clear" w:color="auto" w:fill="FFFFFF"/>
        </w:rPr>
        <w:t>runmanager</w:t>
      </w:r>
      <w:proofErr w:type="spellEnd"/>
      <w:r w:rsidR="00FA1E53" w:rsidRPr="00FA1E53">
        <w:rPr>
          <w:i/>
        </w:rPr>
        <w:t>“</w:t>
      </w:r>
      <w:r w:rsidR="007251B4">
        <w:rPr>
          <w:rFonts w:cstheme="minorHAnsi"/>
          <w:color w:val="2B2B2B"/>
          <w:shd w:val="clear" w:color="auto" w:fill="FFFFFF"/>
        </w:rPr>
        <w:t xml:space="preserve"> zu sehen.</w:t>
      </w:r>
    </w:p>
    <w:p w14:paraId="59B6B319" w14:textId="77777777" w:rsidR="005D09E8" w:rsidRPr="005D7398" w:rsidRDefault="005D09E8">
      <w:pPr>
        <w:rPr>
          <w:rFonts w:cstheme="minorHAnsi"/>
          <w:color w:val="2B2B2B"/>
          <w:shd w:val="clear" w:color="auto" w:fill="FFFFFF"/>
        </w:rPr>
      </w:pPr>
    </w:p>
    <w:p w14:paraId="51019AE6" w14:textId="77777777" w:rsidR="005D7398" w:rsidRDefault="005D7398">
      <w:pPr>
        <w:rPr>
          <w:rFonts w:cstheme="minorHAnsi"/>
          <w:b/>
          <w:color w:val="2B2B2B"/>
          <w:shd w:val="clear" w:color="auto" w:fill="FFFFFF"/>
        </w:rPr>
      </w:pPr>
      <w:r>
        <w:rPr>
          <w:rFonts w:cstheme="minorHAnsi"/>
          <w:b/>
          <w:color w:val="2B2B2B"/>
          <w:shd w:val="clear" w:color="auto" w:fill="FFFFFF"/>
        </w:rPr>
        <w:t>Dokumentation:</w:t>
      </w:r>
    </w:p>
    <w:p w14:paraId="45A05B12" w14:textId="77777777" w:rsidR="0004311D" w:rsidRDefault="005D7398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D</w:t>
      </w:r>
      <w:r w:rsidR="00597789">
        <w:rPr>
          <w:rFonts w:cstheme="minorHAnsi"/>
          <w:color w:val="2B2B2B"/>
          <w:shd w:val="clear" w:color="auto" w:fill="FFFFFF"/>
        </w:rPr>
        <w:t>ie mit dem Ku</w:t>
      </w:r>
      <w:r w:rsidR="00C87289">
        <w:rPr>
          <w:rFonts w:cstheme="minorHAnsi"/>
          <w:color w:val="2B2B2B"/>
          <w:shd w:val="clear" w:color="auto" w:fill="FFFFFF"/>
        </w:rPr>
        <w:t xml:space="preserve">nden in den Meetings festgelegten Beschlüsse sind unter </w:t>
      </w:r>
      <w:r w:rsidR="00FA1E53" w:rsidRPr="00FA1E53">
        <w:rPr>
          <w:i/>
        </w:rPr>
        <w:t>“</w:t>
      </w:r>
      <w:proofErr w:type="spellStart"/>
      <w:r w:rsidR="00C87289" w:rsidRPr="00FA1E53">
        <w:rPr>
          <w:rFonts w:cstheme="minorHAnsi"/>
          <w:i/>
          <w:color w:val="2B2B2B"/>
          <w:shd w:val="clear" w:color="auto" w:fill="FFFFFF"/>
        </w:rPr>
        <w:t>doku</w:t>
      </w:r>
      <w:proofErr w:type="spellEnd"/>
      <w:r w:rsidR="00C87289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C87289" w:rsidRPr="00FA1E53">
        <w:rPr>
          <w:rFonts w:cstheme="minorHAnsi"/>
          <w:i/>
          <w:color w:val="2B2B2B"/>
          <w:shd w:val="clear" w:color="auto" w:fill="FFFFFF"/>
        </w:rPr>
        <w:t>Spezifikationsbeschluesse</w:t>
      </w:r>
      <w:proofErr w:type="spellEnd"/>
      <w:r w:rsidR="00C87289" w:rsidRPr="00FA1E53">
        <w:rPr>
          <w:rFonts w:cstheme="minorHAnsi"/>
          <w:i/>
          <w:color w:val="2B2B2B"/>
          <w:shd w:val="clear" w:color="auto" w:fill="FFFFFF"/>
        </w:rPr>
        <w:t xml:space="preserve"> mit dem Kunden</w:t>
      </w:r>
      <w:r w:rsidR="00FA1E53" w:rsidRPr="00FA1E53">
        <w:rPr>
          <w:rFonts w:cstheme="minorHAnsi"/>
          <w:i/>
          <w:color w:val="2B2B2B"/>
          <w:shd w:val="clear" w:color="auto" w:fill="FFFFFF"/>
        </w:rPr>
        <w:t>“</w:t>
      </w:r>
      <w:r w:rsidR="00C87289">
        <w:rPr>
          <w:rFonts w:cstheme="minorHAnsi"/>
          <w:color w:val="2B2B2B"/>
          <w:shd w:val="clear" w:color="auto" w:fill="FFFFFF"/>
        </w:rPr>
        <w:t xml:space="preserve"> zu finden. Die Beschlüsse, die </w:t>
      </w:r>
      <w:r w:rsidR="00846BD8">
        <w:rPr>
          <w:rFonts w:cstheme="minorHAnsi"/>
          <w:color w:val="2B2B2B"/>
          <w:shd w:val="clear" w:color="auto" w:fill="FFFFFF"/>
        </w:rPr>
        <w:t xml:space="preserve">im Team </w:t>
      </w:r>
      <w:r w:rsidR="00C87289">
        <w:rPr>
          <w:rFonts w:cstheme="minorHAnsi"/>
          <w:color w:val="2B2B2B"/>
          <w:shd w:val="clear" w:color="auto" w:fill="FFFFFF"/>
        </w:rPr>
        <w:t>getroffen worden</w:t>
      </w:r>
      <w:r w:rsidR="00846BD8">
        <w:rPr>
          <w:rFonts w:cstheme="minorHAnsi"/>
          <w:color w:val="2B2B2B"/>
          <w:shd w:val="clear" w:color="auto" w:fill="FFFFFF"/>
        </w:rPr>
        <w:t xml:space="preserve"> sind</w:t>
      </w:r>
      <w:r w:rsidR="00C87289">
        <w:rPr>
          <w:rFonts w:cstheme="minorHAnsi"/>
          <w:color w:val="2B2B2B"/>
          <w:shd w:val="clear" w:color="auto" w:fill="FFFFFF"/>
        </w:rPr>
        <w:t xml:space="preserve">, sind </w:t>
      </w:r>
      <w:r w:rsidR="00846BD8">
        <w:rPr>
          <w:rFonts w:cstheme="minorHAnsi"/>
          <w:color w:val="2B2B2B"/>
          <w:shd w:val="clear" w:color="auto" w:fill="FFFFFF"/>
        </w:rPr>
        <w:t xml:space="preserve">unter </w:t>
      </w:r>
      <w:r w:rsidR="00FA1E53" w:rsidRPr="00FA1E53">
        <w:rPr>
          <w:i/>
        </w:rPr>
        <w:t>“</w:t>
      </w:r>
      <w:proofErr w:type="spellStart"/>
      <w:r w:rsidR="00846BD8" w:rsidRPr="00FA1E53">
        <w:rPr>
          <w:rFonts w:cstheme="minorHAnsi"/>
          <w:i/>
          <w:color w:val="2B2B2B"/>
          <w:shd w:val="clear" w:color="auto" w:fill="FFFFFF"/>
        </w:rPr>
        <w:t>doku</w:t>
      </w:r>
      <w:proofErr w:type="spellEnd"/>
      <w:r w:rsidR="00846BD8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C87289" w:rsidRPr="00FA1E53">
        <w:rPr>
          <w:rFonts w:cstheme="minorHAnsi"/>
          <w:i/>
          <w:color w:val="2B2B2B"/>
          <w:shd w:val="clear" w:color="auto" w:fill="FFFFFF"/>
        </w:rPr>
        <w:t>beschluesse</w:t>
      </w:r>
      <w:proofErr w:type="spellEnd"/>
      <w:r w:rsidR="00FA1E53" w:rsidRPr="00FA1E53">
        <w:rPr>
          <w:i/>
        </w:rPr>
        <w:t>“</w:t>
      </w:r>
      <w:r w:rsidR="00846BD8">
        <w:rPr>
          <w:rFonts w:cstheme="minorHAnsi"/>
          <w:color w:val="2B2B2B"/>
          <w:shd w:val="clear" w:color="auto" w:fill="FFFFFF"/>
        </w:rPr>
        <w:t xml:space="preserve"> zu finden.</w:t>
      </w:r>
    </w:p>
    <w:p w14:paraId="33D2A27F" w14:textId="77777777" w:rsidR="00597789" w:rsidRPr="0004311D" w:rsidRDefault="00597789">
      <w:pPr>
        <w:rPr>
          <w:rFonts w:cstheme="minorHAnsi"/>
          <w:color w:val="2B2B2B"/>
          <w:shd w:val="clear" w:color="auto" w:fill="FFFFFF"/>
        </w:rPr>
      </w:pPr>
    </w:p>
    <w:p w14:paraId="32B0BDA0" w14:textId="77777777" w:rsidR="00DE5DB0" w:rsidRDefault="00497D78">
      <w:pPr>
        <w:rPr>
          <w:rFonts w:cstheme="minorHAnsi"/>
          <w:b/>
          <w:color w:val="2B2B2B"/>
          <w:shd w:val="clear" w:color="auto" w:fill="FFFFFF"/>
        </w:rPr>
      </w:pPr>
      <w:r>
        <w:rPr>
          <w:rFonts w:cstheme="minorHAnsi"/>
          <w:b/>
          <w:color w:val="2B2B2B"/>
          <w:shd w:val="clear" w:color="auto" w:fill="FFFFFF"/>
        </w:rPr>
        <w:t xml:space="preserve">Modellierung &amp; </w:t>
      </w:r>
      <w:r w:rsidR="005D7398">
        <w:rPr>
          <w:rFonts w:cstheme="minorHAnsi"/>
          <w:b/>
          <w:color w:val="2B2B2B"/>
          <w:shd w:val="clear" w:color="auto" w:fill="FFFFFF"/>
        </w:rPr>
        <w:t>Design:</w:t>
      </w:r>
    </w:p>
    <w:p w14:paraId="416774A6" w14:textId="3A7156EC" w:rsidR="0004311D" w:rsidRDefault="00492774" w:rsidP="00967902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 xml:space="preserve">Die </w:t>
      </w:r>
      <w:r w:rsidR="00497D78">
        <w:rPr>
          <w:rFonts w:cstheme="minorHAnsi"/>
          <w:color w:val="2B2B2B"/>
          <w:shd w:val="clear" w:color="auto" w:fill="FFFFFF"/>
        </w:rPr>
        <w:t xml:space="preserve">Modellierung unserer Software ist unter </w:t>
      </w:r>
      <w:r w:rsidR="00FA1E53" w:rsidRPr="00FA1E53">
        <w:rPr>
          <w:i/>
        </w:rPr>
        <w:t>“</w:t>
      </w:r>
      <w:proofErr w:type="spellStart"/>
      <w:r w:rsidR="00497D78" w:rsidRPr="00FA1E53">
        <w:rPr>
          <w:rFonts w:cstheme="minorHAnsi"/>
          <w:i/>
          <w:color w:val="2B2B2B"/>
          <w:shd w:val="clear" w:color="auto" w:fill="FFFFFF"/>
        </w:rPr>
        <w:t>doku</w:t>
      </w:r>
      <w:proofErr w:type="spellEnd"/>
      <w:r w:rsidR="00497D78" w:rsidRPr="00FA1E53">
        <w:rPr>
          <w:rFonts w:cstheme="minorHAnsi"/>
          <w:i/>
          <w:color w:val="2B2B2B"/>
          <w:shd w:val="clear" w:color="auto" w:fill="FFFFFF"/>
        </w:rPr>
        <w:t>/</w:t>
      </w:r>
      <w:proofErr w:type="spellStart"/>
      <w:r w:rsidR="00497D78" w:rsidRPr="00FA1E53">
        <w:rPr>
          <w:rFonts w:cstheme="minorHAnsi"/>
          <w:i/>
          <w:color w:val="2B2B2B"/>
          <w:shd w:val="clear" w:color="auto" w:fill="FFFFFF"/>
        </w:rPr>
        <w:t>diagrams</w:t>
      </w:r>
      <w:proofErr w:type="spellEnd"/>
      <w:r w:rsidR="00FA1E53" w:rsidRPr="00FA1E53">
        <w:rPr>
          <w:i/>
        </w:rPr>
        <w:t>“</w:t>
      </w:r>
      <w:r w:rsidR="00497D78">
        <w:rPr>
          <w:rFonts w:cstheme="minorHAnsi"/>
          <w:color w:val="2B2B2B"/>
          <w:shd w:val="clear" w:color="auto" w:fill="FFFFFF"/>
        </w:rPr>
        <w:t xml:space="preserve"> zu finden. </w:t>
      </w:r>
      <w:r>
        <w:rPr>
          <w:rFonts w:cstheme="minorHAnsi"/>
          <w:color w:val="2B2B2B"/>
          <w:shd w:val="clear" w:color="auto" w:fill="FFFFFF"/>
        </w:rPr>
        <w:t xml:space="preserve">Dieser Ordner spiegelt unseren Entwurfsprozess zur Planung unserer Software-Lösung wieder. Es dient vor allem dazu, </w:t>
      </w:r>
      <w:r w:rsidR="00E33E85">
        <w:rPr>
          <w:rFonts w:cstheme="minorHAnsi"/>
          <w:color w:val="2B2B2B"/>
          <w:shd w:val="clear" w:color="auto" w:fill="FFFFFF"/>
        </w:rPr>
        <w:t xml:space="preserve">die </w:t>
      </w:r>
      <w:r>
        <w:rPr>
          <w:rFonts w:cstheme="minorHAnsi"/>
          <w:color w:val="2B2B2B"/>
          <w:shd w:val="clear" w:color="auto" w:fill="FFFFFF"/>
        </w:rPr>
        <w:t>Komplexität des Projektes für uns</w:t>
      </w:r>
      <w:r w:rsidR="00905610">
        <w:rPr>
          <w:rFonts w:cstheme="minorHAnsi"/>
          <w:color w:val="2B2B2B"/>
          <w:shd w:val="clear" w:color="auto" w:fill="FFFFFF"/>
        </w:rPr>
        <w:t xml:space="preserve"> als</w:t>
      </w:r>
      <w:r>
        <w:rPr>
          <w:rFonts w:cstheme="minorHAnsi"/>
          <w:color w:val="2B2B2B"/>
          <w:shd w:val="clear" w:color="auto" w:fill="FFFFFF"/>
        </w:rPr>
        <w:t xml:space="preserve"> Programmierer handhabbar zu machen und das Risiko von Fehlentwicklung zu verringern.</w:t>
      </w:r>
      <w:bookmarkStart w:id="0" w:name="_GoBack"/>
      <w:bookmarkEnd w:id="0"/>
    </w:p>
    <w:p w14:paraId="38F2CFC2" w14:textId="77777777" w:rsidR="00597789" w:rsidRPr="00597789" w:rsidRDefault="00597789" w:rsidP="00967902">
      <w:pPr>
        <w:rPr>
          <w:rFonts w:cstheme="minorHAnsi"/>
          <w:color w:val="2B2B2B"/>
          <w:shd w:val="clear" w:color="auto" w:fill="FFFFFF"/>
        </w:rPr>
      </w:pPr>
    </w:p>
    <w:p w14:paraId="56191BF1" w14:textId="77777777" w:rsidR="00597789" w:rsidRPr="00597789" w:rsidRDefault="00597789"/>
    <w:sectPr w:rsidR="00597789" w:rsidRPr="0059778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D7EEA" w14:textId="77777777" w:rsidR="00FE6559" w:rsidRDefault="00FE6559" w:rsidP="00005574">
      <w:pPr>
        <w:spacing w:after="0" w:line="240" w:lineRule="auto"/>
      </w:pPr>
      <w:r>
        <w:separator/>
      </w:r>
    </w:p>
  </w:endnote>
  <w:endnote w:type="continuationSeparator" w:id="0">
    <w:p w14:paraId="42CD35C8" w14:textId="77777777" w:rsidR="00FE6559" w:rsidRDefault="00FE6559" w:rsidP="0000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FDBA8" w14:textId="77777777" w:rsidR="00FE6559" w:rsidRDefault="00FE6559" w:rsidP="00005574">
      <w:pPr>
        <w:spacing w:after="0" w:line="240" w:lineRule="auto"/>
      </w:pPr>
      <w:r>
        <w:separator/>
      </w:r>
    </w:p>
  </w:footnote>
  <w:footnote w:type="continuationSeparator" w:id="0">
    <w:p w14:paraId="5FB48931" w14:textId="77777777" w:rsidR="00FE6559" w:rsidRDefault="00FE6559" w:rsidP="0000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213D8" w14:textId="77777777" w:rsidR="00005574" w:rsidRDefault="00005574" w:rsidP="00005574">
    <w:pPr>
      <w:pStyle w:val="Kopfzeile"/>
    </w:pPr>
    <w:r>
      <w:t xml:space="preserve">HAW </w:t>
    </w:r>
    <w:proofErr w:type="gramStart"/>
    <w:r>
      <w:t>Hamburg</w:t>
    </w:r>
    <w:proofErr w:type="gramEnd"/>
    <w:r>
      <w:tab/>
      <w:t xml:space="preserve">                                                                                                               Werkstück-Sortieranlage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88E"/>
    <w:rsid w:val="00005574"/>
    <w:rsid w:val="0004311D"/>
    <w:rsid w:val="00054EE6"/>
    <w:rsid w:val="000D11E4"/>
    <w:rsid w:val="0013088E"/>
    <w:rsid w:val="00153E42"/>
    <w:rsid w:val="002751CE"/>
    <w:rsid w:val="00293106"/>
    <w:rsid w:val="003111D7"/>
    <w:rsid w:val="00342826"/>
    <w:rsid w:val="00382CA2"/>
    <w:rsid w:val="003A3D18"/>
    <w:rsid w:val="003E3B3C"/>
    <w:rsid w:val="00470CE1"/>
    <w:rsid w:val="00481575"/>
    <w:rsid w:val="00492774"/>
    <w:rsid w:val="00497D78"/>
    <w:rsid w:val="00551178"/>
    <w:rsid w:val="00597789"/>
    <w:rsid w:val="005D09E8"/>
    <w:rsid w:val="005D7398"/>
    <w:rsid w:val="00636285"/>
    <w:rsid w:val="00664201"/>
    <w:rsid w:val="006857FA"/>
    <w:rsid w:val="006A7682"/>
    <w:rsid w:val="006C29C8"/>
    <w:rsid w:val="006C4C6C"/>
    <w:rsid w:val="007251B4"/>
    <w:rsid w:val="00746FDE"/>
    <w:rsid w:val="0075429E"/>
    <w:rsid w:val="00846BD8"/>
    <w:rsid w:val="00874944"/>
    <w:rsid w:val="00905610"/>
    <w:rsid w:val="00943AE1"/>
    <w:rsid w:val="00967902"/>
    <w:rsid w:val="00AA32BE"/>
    <w:rsid w:val="00B021BF"/>
    <w:rsid w:val="00B263A9"/>
    <w:rsid w:val="00BD5A33"/>
    <w:rsid w:val="00C87289"/>
    <w:rsid w:val="00C97932"/>
    <w:rsid w:val="00D57C11"/>
    <w:rsid w:val="00D812F0"/>
    <w:rsid w:val="00DE5DB0"/>
    <w:rsid w:val="00E33E85"/>
    <w:rsid w:val="00E77BBD"/>
    <w:rsid w:val="00E9074C"/>
    <w:rsid w:val="00E94744"/>
    <w:rsid w:val="00EE5266"/>
    <w:rsid w:val="00FA1E53"/>
    <w:rsid w:val="00FE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9C5E"/>
  <w15:chartTrackingRefBased/>
  <w15:docId w15:val="{A0B46028-532B-4452-9874-9FACDFC7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C29C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05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5574"/>
  </w:style>
  <w:style w:type="paragraph" w:styleId="Fuzeile">
    <w:name w:val="footer"/>
    <w:basedOn w:val="Standard"/>
    <w:link w:val="FuzeileZchn"/>
    <w:uiPriority w:val="99"/>
    <w:unhideWhenUsed/>
    <w:rsid w:val="00005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cp:lastPrinted>2018-06-12T19:41:00Z</cp:lastPrinted>
  <dcterms:created xsi:type="dcterms:W3CDTF">2018-06-12T19:18:00Z</dcterms:created>
  <dcterms:modified xsi:type="dcterms:W3CDTF">2018-06-12T19:42:00Z</dcterms:modified>
</cp:coreProperties>
</file>