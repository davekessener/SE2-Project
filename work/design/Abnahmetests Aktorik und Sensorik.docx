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10490"/>
      </w:tblGrid>
      <w:tr w:rsidR="00C10A91">
        <w:tc>
          <w:tcPr>
            <w:tcW w:w="10490" w:type="dxa"/>
            <w:shd w:val="clear" w:color="auto" w:fill="auto"/>
          </w:tcPr>
          <w:p w:rsidR="00C10A91" w:rsidRDefault="00C10A91">
            <w:pPr>
              <w:spacing w:after="0"/>
            </w:pPr>
          </w:p>
          <w:tbl>
            <w:tblPr>
              <w:tblStyle w:val="Tabellenraster"/>
              <w:tblW w:w="10099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860"/>
              <w:gridCol w:w="8239"/>
            </w:tblGrid>
            <w:tr w:rsidR="00C10A91" w:rsidTr="00F23295">
              <w:tc>
                <w:tcPr>
                  <w:tcW w:w="1860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T-004</w:t>
                  </w:r>
                </w:p>
                <w:p w:rsidR="00C10A91" w:rsidRDefault="00C10A91">
                  <w:pPr>
                    <w:spacing w:after="0" w:line="240" w:lineRule="auto"/>
                  </w:pPr>
                </w:p>
              </w:tc>
              <w:tc>
                <w:tcPr>
                  <w:tcW w:w="8239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Lights_Green &amp; LED_Start &amp; START</w:t>
                  </w:r>
                </w:p>
              </w:tc>
            </w:tr>
            <w:tr w:rsidR="00C10A91" w:rsidTr="00F23295">
              <w:tc>
                <w:tcPr>
                  <w:tcW w:w="1860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Vorbedingungen</w:t>
                  </w:r>
                </w:p>
                <w:p w:rsidR="00C10A91" w:rsidRDefault="00C10A91">
                  <w:pPr>
                    <w:spacing w:after="0" w:line="240" w:lineRule="auto"/>
                  </w:pPr>
                </w:p>
              </w:tc>
              <w:tc>
                <w:tcPr>
                  <w:tcW w:w="8239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System befindet sich im Anfangszustand.</w:t>
                  </w:r>
                </w:p>
              </w:tc>
            </w:tr>
          </w:tbl>
          <w:p w:rsidR="00C10A91" w:rsidRDefault="00C10A91">
            <w:pPr>
              <w:spacing w:after="0"/>
            </w:pPr>
          </w:p>
          <w:p w:rsidR="00C10A91" w:rsidRDefault="00CD0E58">
            <w:pPr>
              <w:spacing w:after="0"/>
            </w:pPr>
            <w:r>
              <w:t>Autor: Ahmed Hussein</w:t>
            </w:r>
          </w:p>
          <w:p w:rsidR="00C10A91" w:rsidRDefault="00C10A91">
            <w:pPr>
              <w:spacing w:after="0"/>
            </w:pPr>
          </w:p>
        </w:tc>
      </w:tr>
      <w:tr w:rsidR="00C10A91"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0A91" w:rsidRDefault="00C10A91">
            <w:pPr>
              <w:spacing w:after="0"/>
            </w:pPr>
          </w:p>
          <w:p w:rsidR="00C10A91" w:rsidRDefault="00CD0E58">
            <w:pPr>
              <w:spacing w:after="0"/>
            </w:pPr>
            <w:r>
              <w:t>Testablauf:</w:t>
            </w:r>
          </w:p>
          <w:p w:rsidR="00C10A91" w:rsidRDefault="00C10A91">
            <w:pPr>
              <w:spacing w:after="0"/>
            </w:pPr>
          </w:p>
          <w:tbl>
            <w:tblPr>
              <w:tblStyle w:val="Tabellenraster"/>
              <w:tblW w:w="10099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801"/>
              <w:gridCol w:w="4054"/>
              <w:gridCol w:w="4394"/>
              <w:gridCol w:w="850"/>
            </w:tblGrid>
            <w:tr w:rsidR="00C10A91">
              <w:tc>
                <w:tcPr>
                  <w:tcW w:w="800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Schritt</w:t>
                  </w:r>
                </w:p>
              </w:tc>
              <w:tc>
                <w:tcPr>
                  <w:tcW w:w="4054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Aktion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Erwartung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Erfüllt</w:t>
                  </w:r>
                </w:p>
              </w:tc>
            </w:tr>
            <w:tr w:rsidR="00C10A91">
              <w:tc>
                <w:tcPr>
                  <w:tcW w:w="800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1</w:t>
                  </w:r>
                </w:p>
                <w:p w:rsidR="00C10A91" w:rsidRDefault="00C10A91">
                  <w:pPr>
                    <w:spacing w:after="0" w:line="240" w:lineRule="auto"/>
                  </w:pPr>
                </w:p>
              </w:tc>
              <w:tc>
                <w:tcPr>
                  <w:tcW w:w="4054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 xml:space="preserve">START wird gedrückt 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LED_START an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C10A91" w:rsidRDefault="00C10A91">
                  <w:pPr>
                    <w:spacing w:after="0" w:line="240" w:lineRule="auto"/>
                  </w:pPr>
                </w:p>
              </w:tc>
            </w:tr>
            <w:tr w:rsidR="00C10A91">
              <w:tc>
                <w:tcPr>
                  <w:tcW w:w="800" w:type="dxa"/>
                  <w:shd w:val="clear" w:color="auto" w:fill="auto"/>
                </w:tcPr>
                <w:p w:rsidR="00C10A91" w:rsidRDefault="00C10A91">
                  <w:pPr>
                    <w:spacing w:after="0" w:line="240" w:lineRule="auto"/>
                  </w:pPr>
                </w:p>
                <w:p w:rsidR="00C10A91" w:rsidRDefault="00CD0E58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4054" w:type="dxa"/>
                  <w:shd w:val="clear" w:color="auto" w:fill="auto"/>
                </w:tcPr>
                <w:p w:rsidR="00C10A91" w:rsidRDefault="00C10A91">
                  <w:pPr>
                    <w:spacing w:after="0" w:line="240" w:lineRule="auto"/>
                  </w:pPr>
                </w:p>
              </w:tc>
              <w:tc>
                <w:tcPr>
                  <w:tcW w:w="4394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 xml:space="preserve">Lights_Green geht 3 Sek. an 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C10A91" w:rsidRDefault="00C10A91">
                  <w:pPr>
                    <w:spacing w:after="0" w:line="240" w:lineRule="auto"/>
                  </w:pPr>
                </w:p>
              </w:tc>
            </w:tr>
          </w:tbl>
          <w:p w:rsidR="00C10A91" w:rsidRDefault="00C10A91">
            <w:pPr>
              <w:spacing w:after="0"/>
            </w:pPr>
          </w:p>
          <w:p w:rsidR="00C10A91" w:rsidRDefault="00CD0E58">
            <w:pPr>
              <w:spacing w:after="0"/>
            </w:pPr>
            <w:r>
              <w:t xml:space="preserve">Abgenommen von: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Datum:</w:t>
            </w:r>
          </w:p>
          <w:p w:rsidR="00C10A91" w:rsidRDefault="00C10A91">
            <w:pPr>
              <w:spacing w:after="0"/>
            </w:pPr>
          </w:p>
        </w:tc>
      </w:tr>
    </w:tbl>
    <w:p w:rsidR="00C10A91" w:rsidRDefault="00CD0E58">
      <w:r>
        <w:br w:type="page"/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10490"/>
      </w:tblGrid>
      <w:tr w:rsidR="00C10A91">
        <w:tc>
          <w:tcPr>
            <w:tcW w:w="10490" w:type="dxa"/>
            <w:shd w:val="clear" w:color="auto" w:fill="auto"/>
          </w:tcPr>
          <w:p w:rsidR="00C10A91" w:rsidRDefault="00C10A91">
            <w:pPr>
              <w:pageBreakBefore/>
              <w:spacing w:after="0"/>
            </w:pPr>
          </w:p>
          <w:tbl>
            <w:tblPr>
              <w:tblStyle w:val="Tabellenraster"/>
              <w:tblW w:w="10099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860"/>
              <w:gridCol w:w="8239"/>
            </w:tblGrid>
            <w:tr w:rsidR="00C10A91" w:rsidTr="00F23295">
              <w:tc>
                <w:tcPr>
                  <w:tcW w:w="1860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T-005</w:t>
                  </w:r>
                </w:p>
                <w:p w:rsidR="00C10A91" w:rsidRDefault="00C10A91">
                  <w:pPr>
                    <w:spacing w:after="0" w:line="240" w:lineRule="auto"/>
                  </w:pPr>
                </w:p>
              </w:tc>
              <w:tc>
                <w:tcPr>
                  <w:tcW w:w="8239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Lights_Red &amp; STOP</w:t>
                  </w:r>
                </w:p>
              </w:tc>
            </w:tr>
            <w:tr w:rsidR="00C10A91" w:rsidTr="00F23295">
              <w:tc>
                <w:tcPr>
                  <w:tcW w:w="1860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Vorbedingungen</w:t>
                  </w:r>
                </w:p>
                <w:p w:rsidR="00C10A91" w:rsidRDefault="00C10A91">
                  <w:pPr>
                    <w:spacing w:after="0" w:line="240" w:lineRule="auto"/>
                  </w:pPr>
                </w:p>
              </w:tc>
              <w:tc>
                <w:tcPr>
                  <w:tcW w:w="8239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System befindet sich im Anfangszustand.</w:t>
                  </w:r>
                </w:p>
              </w:tc>
            </w:tr>
          </w:tbl>
          <w:p w:rsidR="00C10A91" w:rsidRDefault="00C10A91">
            <w:pPr>
              <w:spacing w:after="0"/>
            </w:pPr>
          </w:p>
          <w:p w:rsidR="00C10A91" w:rsidRDefault="00CD0E58">
            <w:pPr>
              <w:spacing w:after="0"/>
            </w:pPr>
            <w:r>
              <w:t>Autor: Ahmed Hussein</w:t>
            </w:r>
          </w:p>
          <w:p w:rsidR="00C10A91" w:rsidRDefault="00C10A91">
            <w:pPr>
              <w:spacing w:after="0"/>
            </w:pPr>
          </w:p>
        </w:tc>
      </w:tr>
      <w:tr w:rsidR="00C10A91"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0A91" w:rsidRDefault="00C10A91">
            <w:pPr>
              <w:spacing w:after="0"/>
            </w:pPr>
          </w:p>
          <w:p w:rsidR="00C10A91" w:rsidRDefault="00CD0E58">
            <w:pPr>
              <w:spacing w:after="0"/>
            </w:pPr>
            <w:r>
              <w:t>Testablauf:</w:t>
            </w:r>
          </w:p>
          <w:p w:rsidR="00C10A91" w:rsidRDefault="00C10A91">
            <w:pPr>
              <w:spacing w:after="0"/>
            </w:pPr>
          </w:p>
          <w:tbl>
            <w:tblPr>
              <w:tblStyle w:val="Tabellenraster"/>
              <w:tblW w:w="10099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801"/>
              <w:gridCol w:w="4054"/>
              <w:gridCol w:w="4394"/>
              <w:gridCol w:w="850"/>
            </w:tblGrid>
            <w:tr w:rsidR="00C10A91">
              <w:tc>
                <w:tcPr>
                  <w:tcW w:w="800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Schritt</w:t>
                  </w:r>
                </w:p>
              </w:tc>
              <w:tc>
                <w:tcPr>
                  <w:tcW w:w="4054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Aktion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Erwartung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Erfüllt</w:t>
                  </w:r>
                </w:p>
              </w:tc>
            </w:tr>
            <w:tr w:rsidR="00C10A91">
              <w:tc>
                <w:tcPr>
                  <w:tcW w:w="800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1</w:t>
                  </w:r>
                </w:p>
                <w:p w:rsidR="00C10A91" w:rsidRDefault="00C10A91">
                  <w:pPr>
                    <w:spacing w:after="0" w:line="240" w:lineRule="auto"/>
                  </w:pPr>
                </w:p>
              </w:tc>
              <w:tc>
                <w:tcPr>
                  <w:tcW w:w="4054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 xml:space="preserve">STOP wird gedrückt 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Lights_Red geht 3 Sek. an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C10A91" w:rsidRDefault="00C10A91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</w:tr>
          </w:tbl>
          <w:p w:rsidR="00C10A91" w:rsidRDefault="00C10A91">
            <w:pPr>
              <w:spacing w:after="0"/>
              <w:rPr>
                <w:lang w:val="en-US"/>
              </w:rPr>
            </w:pPr>
          </w:p>
          <w:p w:rsidR="00C10A91" w:rsidRDefault="00CD0E58">
            <w:pPr>
              <w:spacing w:after="0"/>
            </w:pPr>
            <w:r>
              <w:t xml:space="preserve">Abgenommen von: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Datum:</w:t>
            </w:r>
          </w:p>
          <w:p w:rsidR="00C10A91" w:rsidRDefault="00C10A91">
            <w:pPr>
              <w:spacing w:after="0"/>
            </w:pPr>
          </w:p>
        </w:tc>
      </w:tr>
    </w:tbl>
    <w:p w:rsidR="00C10A91" w:rsidRDefault="00C10A91"/>
    <w:p w:rsidR="00C10A91" w:rsidRDefault="00C10A91"/>
    <w:p w:rsidR="00C10A91" w:rsidRDefault="00C10A91"/>
    <w:p w:rsidR="00C10A91" w:rsidRDefault="00C10A91"/>
    <w:p w:rsidR="00C10A91" w:rsidRDefault="00CD0E58">
      <w:r>
        <w:br w:type="page"/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10490"/>
      </w:tblGrid>
      <w:tr w:rsidR="00C10A91">
        <w:tc>
          <w:tcPr>
            <w:tcW w:w="10490" w:type="dxa"/>
            <w:shd w:val="clear" w:color="auto" w:fill="auto"/>
          </w:tcPr>
          <w:p w:rsidR="00C10A91" w:rsidRDefault="00C10A91">
            <w:pPr>
              <w:pageBreakBefore/>
              <w:spacing w:after="0"/>
            </w:pPr>
          </w:p>
          <w:tbl>
            <w:tblPr>
              <w:tblStyle w:val="Tabellenraster"/>
              <w:tblW w:w="10099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860"/>
              <w:gridCol w:w="8239"/>
            </w:tblGrid>
            <w:tr w:rsidR="00C10A91" w:rsidTr="00F23295">
              <w:tc>
                <w:tcPr>
                  <w:tcW w:w="1860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T-006</w:t>
                  </w:r>
                </w:p>
                <w:p w:rsidR="00C10A91" w:rsidRDefault="00C10A91">
                  <w:pPr>
                    <w:spacing w:after="0" w:line="240" w:lineRule="auto"/>
                  </w:pPr>
                </w:p>
              </w:tc>
              <w:tc>
                <w:tcPr>
                  <w:tcW w:w="8239" w:type="dxa"/>
                  <w:shd w:val="clear" w:color="auto" w:fill="auto"/>
                </w:tcPr>
                <w:p w:rsidR="00C10A91" w:rsidRDefault="00CD0E58" w:rsidP="00F23295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LB_Start &amp; Motor_right </w:t>
                  </w:r>
                </w:p>
              </w:tc>
            </w:tr>
            <w:tr w:rsidR="00C10A91" w:rsidTr="00F23295">
              <w:tc>
                <w:tcPr>
                  <w:tcW w:w="1860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Vorbedingungen</w:t>
                  </w:r>
                </w:p>
                <w:p w:rsidR="00C10A91" w:rsidRDefault="00C10A91">
                  <w:pPr>
                    <w:spacing w:after="0" w:line="240" w:lineRule="auto"/>
                  </w:pPr>
                </w:p>
              </w:tc>
              <w:tc>
                <w:tcPr>
                  <w:tcW w:w="8239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System befindet sich im Anfangszustand.</w:t>
                  </w:r>
                </w:p>
              </w:tc>
            </w:tr>
          </w:tbl>
          <w:p w:rsidR="00C10A91" w:rsidRDefault="00C10A91">
            <w:pPr>
              <w:spacing w:after="0"/>
            </w:pPr>
          </w:p>
          <w:p w:rsidR="00C10A91" w:rsidRDefault="00CD0E58">
            <w:pPr>
              <w:spacing w:after="0"/>
            </w:pPr>
            <w:r>
              <w:t>Autor: Ahmed Hussein</w:t>
            </w:r>
          </w:p>
          <w:p w:rsidR="00C10A91" w:rsidRDefault="00C10A91">
            <w:pPr>
              <w:spacing w:after="0"/>
            </w:pPr>
          </w:p>
        </w:tc>
      </w:tr>
      <w:tr w:rsidR="00C10A91"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0A91" w:rsidRDefault="00C10A91">
            <w:pPr>
              <w:spacing w:after="0"/>
            </w:pPr>
          </w:p>
          <w:p w:rsidR="00C10A91" w:rsidRDefault="00CD0E58">
            <w:pPr>
              <w:spacing w:after="0"/>
            </w:pPr>
            <w:r>
              <w:t>Testablauf:</w:t>
            </w:r>
          </w:p>
          <w:p w:rsidR="00C10A91" w:rsidRDefault="00C10A91">
            <w:pPr>
              <w:spacing w:after="0"/>
            </w:pPr>
          </w:p>
          <w:tbl>
            <w:tblPr>
              <w:tblStyle w:val="Tabellenraster"/>
              <w:tblW w:w="10099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801"/>
              <w:gridCol w:w="4054"/>
              <w:gridCol w:w="4394"/>
              <w:gridCol w:w="850"/>
            </w:tblGrid>
            <w:tr w:rsidR="00C10A91">
              <w:tc>
                <w:tcPr>
                  <w:tcW w:w="800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Schritt</w:t>
                  </w:r>
                </w:p>
              </w:tc>
              <w:tc>
                <w:tcPr>
                  <w:tcW w:w="4054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Aktion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Erwartung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Erfüllt</w:t>
                  </w:r>
                </w:p>
              </w:tc>
            </w:tr>
            <w:tr w:rsidR="00C10A91">
              <w:tc>
                <w:tcPr>
                  <w:tcW w:w="800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1</w:t>
                  </w:r>
                </w:p>
                <w:p w:rsidR="00C10A91" w:rsidRDefault="00C10A91">
                  <w:pPr>
                    <w:spacing w:after="0" w:line="240" w:lineRule="auto"/>
                  </w:pPr>
                </w:p>
              </w:tc>
              <w:tc>
                <w:tcPr>
                  <w:tcW w:w="4054" w:type="dxa"/>
                  <w:shd w:val="clear" w:color="auto" w:fill="auto"/>
                </w:tcPr>
                <w:p w:rsidR="00C10A91" w:rsidRDefault="000569F8">
                  <w:pPr>
                    <w:spacing w:after="0" w:line="240" w:lineRule="auto"/>
                  </w:pPr>
                  <w:r>
                    <w:t>LB_Start wird unterbrochen</w:t>
                  </w:r>
                  <w:r w:rsidR="00CD0E58">
                    <w:t xml:space="preserve">  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:rsidR="00C10A91" w:rsidRDefault="00CD0E58" w:rsidP="000569F8">
                  <w:pPr>
                    <w:spacing w:after="0" w:line="240" w:lineRule="auto"/>
                  </w:pPr>
                  <w:r>
                    <w:t xml:space="preserve">Motor_right geht </w:t>
                  </w:r>
                  <w:r>
                    <w:t>an.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C10A91" w:rsidRDefault="00C10A91">
                  <w:pPr>
                    <w:spacing w:after="0" w:line="240" w:lineRule="auto"/>
                  </w:pPr>
                </w:p>
              </w:tc>
            </w:tr>
            <w:tr w:rsidR="00C10A91">
              <w:tc>
                <w:tcPr>
                  <w:tcW w:w="800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4054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 xml:space="preserve">LB_Start wird nicht mehr unterbrochen 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:rsidR="00C10A91" w:rsidRDefault="00F23295">
                  <w:pPr>
                    <w:spacing w:after="0" w:line="240" w:lineRule="auto"/>
                  </w:pPr>
                  <w:r>
                    <w:t>Motor_right</w:t>
                  </w:r>
                  <w:r w:rsidR="000569F8">
                    <w:t xml:space="preserve"> aus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C10A91" w:rsidRDefault="00C10A91">
                  <w:pPr>
                    <w:spacing w:after="0" w:line="240" w:lineRule="auto"/>
                  </w:pPr>
                </w:p>
              </w:tc>
            </w:tr>
          </w:tbl>
          <w:p w:rsidR="00C10A91" w:rsidRDefault="00C10A91">
            <w:pPr>
              <w:spacing w:after="0"/>
            </w:pPr>
          </w:p>
          <w:p w:rsidR="00C10A91" w:rsidRDefault="00CD0E58">
            <w:pPr>
              <w:spacing w:after="0"/>
            </w:pPr>
            <w:r>
              <w:t xml:space="preserve">Abgenommen von: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Datum:</w:t>
            </w:r>
          </w:p>
          <w:p w:rsidR="00C10A91" w:rsidRDefault="00C10A91">
            <w:pPr>
              <w:spacing w:after="0"/>
            </w:pPr>
          </w:p>
        </w:tc>
      </w:tr>
    </w:tbl>
    <w:p w:rsidR="00C10A91" w:rsidRDefault="00C10A91"/>
    <w:p w:rsidR="00C10A91" w:rsidRDefault="00CD0E58">
      <w:r>
        <w:br w:type="page"/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10490"/>
      </w:tblGrid>
      <w:tr w:rsidR="00C10A91">
        <w:tc>
          <w:tcPr>
            <w:tcW w:w="10490" w:type="dxa"/>
            <w:shd w:val="clear" w:color="auto" w:fill="auto"/>
          </w:tcPr>
          <w:p w:rsidR="00C10A91" w:rsidRDefault="00C10A91">
            <w:pPr>
              <w:pageBreakBefore/>
              <w:spacing w:after="0"/>
            </w:pPr>
          </w:p>
          <w:tbl>
            <w:tblPr>
              <w:tblStyle w:val="Tabellenraster"/>
              <w:tblW w:w="10099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860"/>
              <w:gridCol w:w="8239"/>
            </w:tblGrid>
            <w:tr w:rsidR="00C10A91" w:rsidTr="00F23295">
              <w:tc>
                <w:tcPr>
                  <w:tcW w:w="1860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T-007</w:t>
                  </w:r>
                </w:p>
                <w:p w:rsidR="00C10A91" w:rsidRDefault="00C10A91">
                  <w:pPr>
                    <w:spacing w:after="0" w:line="240" w:lineRule="auto"/>
                  </w:pPr>
                </w:p>
              </w:tc>
              <w:tc>
                <w:tcPr>
                  <w:tcW w:w="8239" w:type="dxa"/>
                  <w:shd w:val="clear" w:color="auto" w:fill="auto"/>
                </w:tcPr>
                <w:p w:rsidR="00F23295" w:rsidRDefault="00CD0E58" w:rsidP="00F23295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LB_End &amp; Motor_left </w:t>
                  </w:r>
                </w:p>
              </w:tc>
            </w:tr>
            <w:tr w:rsidR="00C10A91" w:rsidTr="00F23295">
              <w:tc>
                <w:tcPr>
                  <w:tcW w:w="1860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Vorbedingungen</w:t>
                  </w:r>
                </w:p>
                <w:p w:rsidR="00C10A91" w:rsidRDefault="00C10A91">
                  <w:pPr>
                    <w:spacing w:after="0" w:line="240" w:lineRule="auto"/>
                  </w:pPr>
                </w:p>
              </w:tc>
              <w:tc>
                <w:tcPr>
                  <w:tcW w:w="8239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System befindet sich im Anfangszustand.</w:t>
                  </w:r>
                </w:p>
              </w:tc>
            </w:tr>
          </w:tbl>
          <w:p w:rsidR="00C10A91" w:rsidRDefault="00C10A91">
            <w:pPr>
              <w:spacing w:after="0"/>
            </w:pPr>
          </w:p>
          <w:p w:rsidR="00C10A91" w:rsidRDefault="00CD0E58">
            <w:pPr>
              <w:spacing w:after="0"/>
            </w:pPr>
            <w:r>
              <w:t>Autor: Ahmed Hussein</w:t>
            </w:r>
          </w:p>
          <w:p w:rsidR="00C10A91" w:rsidRDefault="00C10A91">
            <w:pPr>
              <w:spacing w:after="0"/>
            </w:pPr>
          </w:p>
        </w:tc>
      </w:tr>
      <w:tr w:rsidR="00C10A91"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0A91" w:rsidRDefault="00C10A91">
            <w:pPr>
              <w:spacing w:after="0"/>
            </w:pPr>
          </w:p>
          <w:p w:rsidR="00C10A91" w:rsidRDefault="00CD0E58">
            <w:pPr>
              <w:spacing w:after="0"/>
            </w:pPr>
            <w:r>
              <w:t>Testablauf:</w:t>
            </w:r>
          </w:p>
          <w:p w:rsidR="00C10A91" w:rsidRDefault="00C10A91">
            <w:pPr>
              <w:spacing w:after="0"/>
            </w:pPr>
          </w:p>
          <w:tbl>
            <w:tblPr>
              <w:tblStyle w:val="Tabellenraster"/>
              <w:tblW w:w="10099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801"/>
              <w:gridCol w:w="4054"/>
              <w:gridCol w:w="4394"/>
              <w:gridCol w:w="850"/>
            </w:tblGrid>
            <w:tr w:rsidR="00C10A91">
              <w:tc>
                <w:tcPr>
                  <w:tcW w:w="800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Schritt</w:t>
                  </w:r>
                </w:p>
              </w:tc>
              <w:tc>
                <w:tcPr>
                  <w:tcW w:w="4054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Aktion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Erwartung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Erfüllt</w:t>
                  </w:r>
                </w:p>
              </w:tc>
            </w:tr>
            <w:tr w:rsidR="00C10A91">
              <w:trPr>
                <w:trHeight w:val="563"/>
              </w:trPr>
              <w:tc>
                <w:tcPr>
                  <w:tcW w:w="800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1</w:t>
                  </w:r>
                </w:p>
                <w:p w:rsidR="00C10A91" w:rsidRDefault="00C10A91">
                  <w:pPr>
                    <w:spacing w:after="0" w:line="240" w:lineRule="auto"/>
                  </w:pPr>
                </w:p>
              </w:tc>
              <w:tc>
                <w:tcPr>
                  <w:tcW w:w="4054" w:type="dxa"/>
                  <w:shd w:val="clear" w:color="auto" w:fill="auto"/>
                </w:tcPr>
                <w:p w:rsidR="00C10A91" w:rsidRDefault="000569F8">
                  <w:pPr>
                    <w:spacing w:after="0" w:line="240" w:lineRule="auto"/>
                  </w:pPr>
                  <w:r>
                    <w:t>LB_End wird unterbrochen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:rsidR="00C10A91" w:rsidRDefault="000569F8" w:rsidP="000569F8">
                  <w:pPr>
                    <w:spacing w:after="0" w:line="240" w:lineRule="auto"/>
                  </w:pPr>
                  <w:r>
                    <w:t>Motor_left geht</w:t>
                  </w:r>
                  <w:r w:rsidR="00CD0E58">
                    <w:t xml:space="preserve"> an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C10A91" w:rsidRDefault="00C10A91">
                  <w:pPr>
                    <w:spacing w:after="0" w:line="240" w:lineRule="auto"/>
                  </w:pPr>
                </w:p>
              </w:tc>
            </w:tr>
            <w:tr w:rsidR="00C10A91">
              <w:tc>
                <w:tcPr>
                  <w:tcW w:w="800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4054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LB_End wird nicht mehr unterbrochen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:rsidR="00C10A91" w:rsidRDefault="00F23295">
                  <w:pPr>
                    <w:spacing w:after="0" w:line="240" w:lineRule="auto"/>
                  </w:pPr>
                  <w:r>
                    <w:t>Motor_left aus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C10A91" w:rsidRDefault="00C10A91">
                  <w:pPr>
                    <w:spacing w:after="0" w:line="240" w:lineRule="auto"/>
                  </w:pPr>
                </w:p>
              </w:tc>
            </w:tr>
          </w:tbl>
          <w:p w:rsidR="00C10A91" w:rsidRDefault="00C10A91">
            <w:pPr>
              <w:spacing w:after="0"/>
            </w:pPr>
          </w:p>
          <w:p w:rsidR="00C10A91" w:rsidRDefault="00CD0E58">
            <w:pPr>
              <w:spacing w:after="0"/>
            </w:pPr>
            <w:r>
              <w:t xml:space="preserve">Abgenommen von: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Datum:</w:t>
            </w:r>
          </w:p>
          <w:p w:rsidR="00C10A91" w:rsidRDefault="00C10A91">
            <w:pPr>
              <w:spacing w:after="0"/>
            </w:pPr>
          </w:p>
        </w:tc>
      </w:tr>
    </w:tbl>
    <w:p w:rsidR="00C10A91" w:rsidRDefault="00C10A91"/>
    <w:p w:rsidR="00C10A91" w:rsidRDefault="00C10A91"/>
    <w:p w:rsidR="00C10A91" w:rsidRDefault="00CD0E58">
      <w:r>
        <w:br w:type="page"/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10490"/>
      </w:tblGrid>
      <w:tr w:rsidR="00C10A91">
        <w:tc>
          <w:tcPr>
            <w:tcW w:w="10490" w:type="dxa"/>
            <w:shd w:val="clear" w:color="auto" w:fill="auto"/>
          </w:tcPr>
          <w:p w:rsidR="00C10A91" w:rsidRDefault="00C10A91">
            <w:pPr>
              <w:pageBreakBefore/>
              <w:spacing w:after="0"/>
            </w:pPr>
          </w:p>
          <w:tbl>
            <w:tblPr>
              <w:tblStyle w:val="Tabellenraster"/>
              <w:tblW w:w="10099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860"/>
              <w:gridCol w:w="8239"/>
            </w:tblGrid>
            <w:tr w:rsidR="00C10A91">
              <w:tc>
                <w:tcPr>
                  <w:tcW w:w="1860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T-008</w:t>
                  </w:r>
                </w:p>
                <w:p w:rsidR="00C10A91" w:rsidRDefault="00C10A91">
                  <w:pPr>
                    <w:spacing w:after="0" w:line="240" w:lineRule="auto"/>
                  </w:pPr>
                </w:p>
              </w:tc>
              <w:tc>
                <w:tcPr>
                  <w:tcW w:w="8238" w:type="dxa"/>
                  <w:shd w:val="clear" w:color="auto" w:fill="auto"/>
                </w:tcPr>
                <w:p w:rsidR="00E566BE" w:rsidRDefault="00CD0E58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LB_Start &amp; LED_Q1 &amp; Motor_right &amp;</w:t>
                  </w:r>
                  <w:r w:rsidR="00E566BE">
                    <w:rPr>
                      <w:lang w:val="en-US"/>
                    </w:rPr>
                    <w:t>Motor_left &amp;</w:t>
                  </w:r>
                  <w:r>
                    <w:rPr>
                      <w:lang w:val="en-US"/>
                    </w:rPr>
                    <w:t xml:space="preserve"> Motor</w:t>
                  </w:r>
                  <w:r w:rsidR="00E566BE">
                    <w:rPr>
                      <w:lang w:val="en-US"/>
                    </w:rPr>
                    <w:t xml:space="preserve">_slow &amp; MetalSensor &amp; Item </w:t>
                  </w:r>
                </w:p>
              </w:tc>
            </w:tr>
            <w:tr w:rsidR="00C10A91">
              <w:tc>
                <w:tcPr>
                  <w:tcW w:w="1860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Kurzbeschreibung</w:t>
                  </w:r>
                </w:p>
                <w:p w:rsidR="00C10A91" w:rsidRDefault="00C10A91">
                  <w:pPr>
                    <w:spacing w:after="0" w:line="240" w:lineRule="auto"/>
                  </w:pPr>
                </w:p>
              </w:tc>
              <w:tc>
                <w:tcPr>
                  <w:tcW w:w="8238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Funktionalität der Sensorik und Aktorik</w:t>
                  </w:r>
                </w:p>
              </w:tc>
            </w:tr>
            <w:tr w:rsidR="00C10A91">
              <w:tc>
                <w:tcPr>
                  <w:tcW w:w="1860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Vorbedingungen</w:t>
                  </w:r>
                </w:p>
                <w:p w:rsidR="00C10A91" w:rsidRDefault="00C10A91">
                  <w:pPr>
                    <w:spacing w:after="0" w:line="240" w:lineRule="auto"/>
                  </w:pPr>
                </w:p>
              </w:tc>
              <w:tc>
                <w:tcPr>
                  <w:tcW w:w="8238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System befindet sich im Anfangszustand.</w:t>
                  </w:r>
                </w:p>
              </w:tc>
            </w:tr>
          </w:tbl>
          <w:p w:rsidR="00C10A91" w:rsidRDefault="00C10A91">
            <w:pPr>
              <w:spacing w:after="0"/>
            </w:pPr>
          </w:p>
          <w:p w:rsidR="00C10A91" w:rsidRDefault="00CD0E58">
            <w:pPr>
              <w:spacing w:after="0"/>
            </w:pPr>
            <w:r>
              <w:t>Autor: Ahmed Hussein</w:t>
            </w:r>
          </w:p>
          <w:p w:rsidR="00C10A91" w:rsidRDefault="00C10A91">
            <w:pPr>
              <w:spacing w:after="0"/>
            </w:pPr>
          </w:p>
        </w:tc>
      </w:tr>
      <w:tr w:rsidR="00C10A91"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0A91" w:rsidRDefault="00C10A91">
            <w:pPr>
              <w:spacing w:after="0"/>
            </w:pPr>
          </w:p>
          <w:p w:rsidR="00C10A91" w:rsidRDefault="00CD0E58">
            <w:pPr>
              <w:spacing w:after="0"/>
            </w:pPr>
            <w:r>
              <w:t>Testablauf:</w:t>
            </w:r>
          </w:p>
          <w:p w:rsidR="00C10A91" w:rsidRDefault="00C10A91">
            <w:pPr>
              <w:spacing w:after="0"/>
            </w:pPr>
          </w:p>
          <w:tbl>
            <w:tblPr>
              <w:tblStyle w:val="Tabellenraster"/>
              <w:tblW w:w="10099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801"/>
              <w:gridCol w:w="4054"/>
              <w:gridCol w:w="4394"/>
              <w:gridCol w:w="850"/>
            </w:tblGrid>
            <w:tr w:rsidR="00C10A91">
              <w:tc>
                <w:tcPr>
                  <w:tcW w:w="800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Schritt</w:t>
                  </w:r>
                </w:p>
              </w:tc>
              <w:tc>
                <w:tcPr>
                  <w:tcW w:w="4054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Aktion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Erwartung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Erfüllt</w:t>
                  </w:r>
                </w:p>
              </w:tc>
            </w:tr>
            <w:tr w:rsidR="00C10A91">
              <w:tc>
                <w:tcPr>
                  <w:tcW w:w="800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1</w:t>
                  </w:r>
                </w:p>
                <w:p w:rsidR="00C10A91" w:rsidRDefault="00C10A91">
                  <w:pPr>
                    <w:spacing w:after="0" w:line="240" w:lineRule="auto"/>
                  </w:pPr>
                </w:p>
              </w:tc>
              <w:tc>
                <w:tcPr>
                  <w:tcW w:w="4054" w:type="dxa"/>
                  <w:shd w:val="clear" w:color="auto" w:fill="auto"/>
                </w:tcPr>
                <w:p w:rsidR="00C10A91" w:rsidRDefault="00E566BE" w:rsidP="00E566BE">
                  <w:pPr>
                    <w:spacing w:after="0" w:line="240" w:lineRule="auto"/>
                  </w:pPr>
                  <w:r>
                    <w:t>LB_Start wird unterbrochen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:rsidR="00C10A91" w:rsidRDefault="00E566BE" w:rsidP="00E566BE">
                  <w:pPr>
                    <w:spacing w:after="0" w:line="240" w:lineRule="auto"/>
                  </w:pPr>
                  <w:r>
                    <w:t xml:space="preserve">Motor_right und LED_Q1 gehen </w:t>
                  </w:r>
                  <w:r w:rsidR="00CD0E58">
                    <w:t>an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C10A91" w:rsidRDefault="00C10A91">
                  <w:pPr>
                    <w:spacing w:after="0" w:line="240" w:lineRule="auto"/>
                  </w:pPr>
                </w:p>
              </w:tc>
            </w:tr>
            <w:tr w:rsidR="00C10A91">
              <w:tc>
                <w:tcPr>
                  <w:tcW w:w="800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2</w:t>
                  </w:r>
                </w:p>
                <w:p w:rsidR="00C10A91" w:rsidRDefault="00C10A91">
                  <w:pPr>
                    <w:spacing w:after="0" w:line="240" w:lineRule="auto"/>
                  </w:pPr>
                </w:p>
              </w:tc>
              <w:tc>
                <w:tcPr>
                  <w:tcW w:w="4054" w:type="dxa"/>
                  <w:shd w:val="clear" w:color="auto" w:fill="auto"/>
                </w:tcPr>
                <w:p w:rsidR="00C10A91" w:rsidRDefault="00CD0E58" w:rsidP="00E566BE">
                  <w:pPr>
                    <w:spacing w:after="0" w:line="240" w:lineRule="auto"/>
                  </w:pPr>
                  <w:r>
                    <w:t xml:space="preserve">MetalSensor </w:t>
                  </w:r>
                  <w:r w:rsidR="00E566BE">
                    <w:t>ueberprueft Item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:rsidR="00C10A91" w:rsidRDefault="00E566BE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t>Wenn Item_Metal</w:t>
                  </w:r>
                  <w:r w:rsidR="00F23295">
                    <w:t xml:space="preserve"> </w:t>
                  </w:r>
                  <w:r>
                    <w:t>Motor_slow an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C10A91" w:rsidRDefault="00C10A91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</w:tr>
            <w:tr w:rsidR="00E566BE">
              <w:tc>
                <w:tcPr>
                  <w:tcW w:w="800" w:type="dxa"/>
                  <w:shd w:val="clear" w:color="auto" w:fill="auto"/>
                </w:tcPr>
                <w:p w:rsidR="00E566BE" w:rsidRDefault="00E566BE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4054" w:type="dxa"/>
                  <w:shd w:val="clear" w:color="auto" w:fill="auto"/>
                </w:tcPr>
                <w:p w:rsidR="00E566BE" w:rsidRDefault="00E566BE" w:rsidP="00E566BE">
                  <w:pPr>
                    <w:spacing w:after="0" w:line="240" w:lineRule="auto"/>
                  </w:pPr>
                  <w:r>
                    <w:t xml:space="preserve">LB_Switch wird unterbrochen 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:rsidR="00E566BE" w:rsidRDefault="00E566BE">
                  <w:pPr>
                    <w:spacing w:after="0" w:line="240" w:lineRule="auto"/>
                  </w:pPr>
                  <w:r>
                    <w:t>Motor_left an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E566BE" w:rsidRDefault="00E566BE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</w:tr>
            <w:tr w:rsidR="00E566BE">
              <w:tc>
                <w:tcPr>
                  <w:tcW w:w="800" w:type="dxa"/>
                  <w:shd w:val="clear" w:color="auto" w:fill="auto"/>
                </w:tcPr>
                <w:p w:rsidR="00E566BE" w:rsidRDefault="00E566BE">
                  <w:pPr>
                    <w:spacing w:after="0" w:line="240" w:lineRule="auto"/>
                  </w:pPr>
                  <w:r>
                    <w:t>4</w:t>
                  </w:r>
                </w:p>
              </w:tc>
              <w:tc>
                <w:tcPr>
                  <w:tcW w:w="4054" w:type="dxa"/>
                  <w:shd w:val="clear" w:color="auto" w:fill="auto"/>
                </w:tcPr>
                <w:p w:rsidR="00E566BE" w:rsidRDefault="00E566BE" w:rsidP="00E566BE">
                  <w:pPr>
                    <w:spacing w:after="0" w:line="240" w:lineRule="auto"/>
                  </w:pPr>
                  <w:r>
                    <w:t xml:space="preserve">LB_Start wird unterbrochen 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:rsidR="00E566BE" w:rsidRDefault="00E566BE">
                  <w:pPr>
                    <w:spacing w:after="0" w:line="240" w:lineRule="auto"/>
                  </w:pPr>
                  <w:r>
                    <w:t>Motor_right und LED_Q1 aus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E566BE" w:rsidRDefault="00E566BE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</w:tr>
          </w:tbl>
          <w:p w:rsidR="00C10A91" w:rsidRDefault="00C10A91">
            <w:pPr>
              <w:spacing w:after="0"/>
            </w:pPr>
          </w:p>
          <w:p w:rsidR="00C10A91" w:rsidRDefault="00CD0E58">
            <w:pPr>
              <w:spacing w:after="0"/>
            </w:pPr>
            <w:r>
              <w:t xml:space="preserve">Abgenommen von: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Datum:</w:t>
            </w:r>
          </w:p>
          <w:p w:rsidR="00C10A91" w:rsidRDefault="00C10A91">
            <w:pPr>
              <w:spacing w:after="0"/>
            </w:pPr>
          </w:p>
        </w:tc>
      </w:tr>
    </w:tbl>
    <w:p w:rsidR="00C10A91" w:rsidRDefault="00C10A91"/>
    <w:p w:rsidR="00C10A91" w:rsidRDefault="00CD0E58">
      <w:r>
        <w:br w:type="page"/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10490"/>
      </w:tblGrid>
      <w:tr w:rsidR="00C10A91">
        <w:tc>
          <w:tcPr>
            <w:tcW w:w="10490" w:type="dxa"/>
            <w:shd w:val="clear" w:color="auto" w:fill="auto"/>
          </w:tcPr>
          <w:p w:rsidR="00C10A91" w:rsidRDefault="00C10A91">
            <w:pPr>
              <w:pageBreakBefore/>
              <w:spacing w:after="0"/>
            </w:pPr>
          </w:p>
          <w:tbl>
            <w:tblPr>
              <w:tblStyle w:val="Tabellenraster"/>
              <w:tblW w:w="10099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860"/>
              <w:gridCol w:w="8239"/>
            </w:tblGrid>
            <w:tr w:rsidR="00C10A91" w:rsidTr="00F23295">
              <w:tc>
                <w:tcPr>
                  <w:tcW w:w="1860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T-009</w:t>
                  </w:r>
                </w:p>
                <w:p w:rsidR="00C10A91" w:rsidRDefault="00C10A91">
                  <w:pPr>
                    <w:spacing w:after="0" w:line="240" w:lineRule="auto"/>
                  </w:pPr>
                </w:p>
              </w:tc>
              <w:tc>
                <w:tcPr>
                  <w:tcW w:w="8239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LED_Q2 &amp; LB_End &amp; switch_out &amp; </w:t>
                  </w:r>
                  <w:r>
                    <w:rPr>
                      <w:lang w:val="en-US"/>
                    </w:rPr>
                    <w:t>switch_in &amp; LB_switch &amp; LB_HeigthSensor</w:t>
                  </w:r>
                  <w:r w:rsidR="00F23295">
                    <w:rPr>
                      <w:lang w:val="en-US"/>
                    </w:rPr>
                    <w:t xml:space="preserve"> &amp; Motor_right</w:t>
                  </w:r>
                </w:p>
              </w:tc>
            </w:tr>
            <w:tr w:rsidR="00C10A91" w:rsidTr="00F23295">
              <w:tc>
                <w:tcPr>
                  <w:tcW w:w="1860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Vorbedingungen</w:t>
                  </w:r>
                </w:p>
                <w:p w:rsidR="00C10A91" w:rsidRDefault="00C10A91">
                  <w:pPr>
                    <w:spacing w:after="0" w:line="240" w:lineRule="auto"/>
                  </w:pPr>
                </w:p>
              </w:tc>
              <w:tc>
                <w:tcPr>
                  <w:tcW w:w="8239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System befindet sich im Anfangszustand.</w:t>
                  </w:r>
                </w:p>
              </w:tc>
            </w:tr>
          </w:tbl>
          <w:p w:rsidR="00C10A91" w:rsidRDefault="00C10A91">
            <w:pPr>
              <w:spacing w:after="0"/>
            </w:pPr>
          </w:p>
          <w:p w:rsidR="00C10A91" w:rsidRDefault="00CD0E58">
            <w:pPr>
              <w:spacing w:after="0"/>
            </w:pPr>
            <w:r>
              <w:t>Autor: Ahmed Hussein</w:t>
            </w:r>
          </w:p>
          <w:p w:rsidR="00C10A91" w:rsidRDefault="00C10A91">
            <w:pPr>
              <w:spacing w:after="0"/>
            </w:pPr>
          </w:p>
        </w:tc>
      </w:tr>
      <w:tr w:rsidR="00C10A91"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0A91" w:rsidRDefault="00C10A91">
            <w:pPr>
              <w:spacing w:after="0"/>
            </w:pPr>
          </w:p>
          <w:p w:rsidR="00C10A91" w:rsidRDefault="00CD0E58">
            <w:pPr>
              <w:spacing w:after="0"/>
            </w:pPr>
            <w:r>
              <w:t>Testablauf:</w:t>
            </w:r>
          </w:p>
          <w:p w:rsidR="00C10A91" w:rsidRDefault="00C10A91">
            <w:pPr>
              <w:spacing w:after="0"/>
            </w:pPr>
          </w:p>
          <w:tbl>
            <w:tblPr>
              <w:tblStyle w:val="Tabellenraster"/>
              <w:tblW w:w="10099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801"/>
              <w:gridCol w:w="4054"/>
              <w:gridCol w:w="4394"/>
              <w:gridCol w:w="850"/>
            </w:tblGrid>
            <w:tr w:rsidR="00C10A91" w:rsidTr="000569F8">
              <w:tc>
                <w:tcPr>
                  <w:tcW w:w="801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Schritt</w:t>
                  </w:r>
                </w:p>
              </w:tc>
              <w:tc>
                <w:tcPr>
                  <w:tcW w:w="4054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Aktion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Erwartung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Erfüllt</w:t>
                  </w:r>
                </w:p>
              </w:tc>
            </w:tr>
            <w:tr w:rsidR="00C10A91" w:rsidTr="000569F8">
              <w:tc>
                <w:tcPr>
                  <w:tcW w:w="801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4054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 xml:space="preserve">Item wird direkt unter </w:t>
                  </w:r>
                  <w:r>
                    <w:t>dem LB_Heightsensor auf dem Förderband gelegt.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Motor_right und LED_Q2 an.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C10A91" w:rsidRDefault="00C10A91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</w:tr>
            <w:tr w:rsidR="00C10A91" w:rsidTr="000569F8">
              <w:tc>
                <w:tcPr>
                  <w:tcW w:w="801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2</w:t>
                  </w:r>
                </w:p>
                <w:p w:rsidR="00C10A91" w:rsidRDefault="00C10A91">
                  <w:pPr>
                    <w:spacing w:after="0" w:line="240" w:lineRule="auto"/>
                  </w:pPr>
                </w:p>
              </w:tc>
              <w:tc>
                <w:tcPr>
                  <w:tcW w:w="4054" w:type="dxa"/>
                  <w:shd w:val="clear" w:color="auto" w:fill="auto"/>
                </w:tcPr>
                <w:p w:rsidR="00C10A91" w:rsidRDefault="002B3188">
                  <w:pPr>
                    <w:spacing w:after="0" w:line="240" w:lineRule="auto"/>
                  </w:pPr>
                  <w:r>
                    <w:t>LB_switch wird unterbrochen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:rsidR="00C10A91" w:rsidRDefault="002B3188">
                  <w:pPr>
                    <w:spacing w:after="0" w:line="240" w:lineRule="auto"/>
                  </w:pPr>
                  <w:r>
                    <w:t>Motor_left und LED_Q2 aus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C10A91" w:rsidRDefault="00C10A91">
                  <w:pPr>
                    <w:spacing w:after="0" w:line="240" w:lineRule="auto"/>
                  </w:pPr>
                </w:p>
              </w:tc>
            </w:tr>
          </w:tbl>
          <w:p w:rsidR="00C10A91" w:rsidRDefault="00C10A91">
            <w:pPr>
              <w:spacing w:after="0"/>
            </w:pPr>
          </w:p>
          <w:p w:rsidR="00C10A91" w:rsidRDefault="00CD0E58">
            <w:pPr>
              <w:spacing w:after="0"/>
            </w:pPr>
            <w:r>
              <w:t xml:space="preserve">Abgenommen von: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Datum:</w:t>
            </w:r>
          </w:p>
          <w:p w:rsidR="00C10A91" w:rsidRDefault="00C10A91">
            <w:pPr>
              <w:spacing w:after="0"/>
            </w:pPr>
          </w:p>
        </w:tc>
      </w:tr>
    </w:tbl>
    <w:p w:rsidR="00C10A91" w:rsidRDefault="00CD0E58">
      <w:r>
        <w:br w:type="page"/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10490"/>
      </w:tblGrid>
      <w:tr w:rsidR="00C10A91">
        <w:tc>
          <w:tcPr>
            <w:tcW w:w="10490" w:type="dxa"/>
            <w:shd w:val="clear" w:color="auto" w:fill="auto"/>
          </w:tcPr>
          <w:p w:rsidR="00C10A91" w:rsidRDefault="00C10A91">
            <w:pPr>
              <w:pageBreakBefore/>
              <w:spacing w:after="0"/>
            </w:pPr>
          </w:p>
          <w:tbl>
            <w:tblPr>
              <w:tblStyle w:val="Tabellenraster"/>
              <w:tblW w:w="10099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860"/>
              <w:gridCol w:w="8239"/>
            </w:tblGrid>
            <w:tr w:rsidR="00C10A91" w:rsidTr="006014B3">
              <w:tc>
                <w:tcPr>
                  <w:tcW w:w="1860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T-010</w:t>
                  </w:r>
                </w:p>
                <w:p w:rsidR="00C10A91" w:rsidRDefault="00C10A91">
                  <w:pPr>
                    <w:spacing w:after="0" w:line="240" w:lineRule="auto"/>
                  </w:pPr>
                </w:p>
              </w:tc>
              <w:tc>
                <w:tcPr>
                  <w:tcW w:w="8239" w:type="dxa"/>
                  <w:shd w:val="clear" w:color="auto" w:fill="auto"/>
                </w:tcPr>
                <w:p w:rsidR="00C10A91" w:rsidRDefault="006014B3" w:rsidP="002B3188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ESTOP &amp; Lights_Red </w:t>
                  </w:r>
                  <w:r w:rsidR="00CD0E58">
                    <w:rPr>
                      <w:lang w:val="en-US"/>
                    </w:rPr>
                    <w:t xml:space="preserve"> </w:t>
                  </w:r>
                </w:p>
              </w:tc>
            </w:tr>
            <w:tr w:rsidR="00C10A91" w:rsidTr="006014B3">
              <w:tc>
                <w:tcPr>
                  <w:tcW w:w="1860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Vorbedingungen</w:t>
                  </w:r>
                </w:p>
                <w:p w:rsidR="00C10A91" w:rsidRDefault="00C10A91">
                  <w:pPr>
                    <w:spacing w:after="0" w:line="240" w:lineRule="auto"/>
                  </w:pPr>
                </w:p>
              </w:tc>
              <w:tc>
                <w:tcPr>
                  <w:tcW w:w="8239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System befindet sich im Anfangszustand.</w:t>
                  </w:r>
                </w:p>
              </w:tc>
            </w:tr>
          </w:tbl>
          <w:p w:rsidR="00C10A91" w:rsidRDefault="00C10A91">
            <w:pPr>
              <w:spacing w:after="0"/>
            </w:pPr>
          </w:p>
          <w:p w:rsidR="00C10A91" w:rsidRDefault="00CD0E58">
            <w:pPr>
              <w:spacing w:after="0"/>
            </w:pPr>
            <w:r>
              <w:t>Autor: Ahmed Hussein</w:t>
            </w:r>
          </w:p>
          <w:p w:rsidR="00C10A91" w:rsidRDefault="00C10A91">
            <w:pPr>
              <w:spacing w:after="0"/>
            </w:pPr>
          </w:p>
        </w:tc>
      </w:tr>
      <w:tr w:rsidR="00C10A91"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0A91" w:rsidRDefault="00C10A91">
            <w:pPr>
              <w:spacing w:after="0"/>
            </w:pPr>
          </w:p>
          <w:p w:rsidR="00C10A91" w:rsidRDefault="00CD0E58">
            <w:pPr>
              <w:spacing w:after="0"/>
            </w:pPr>
            <w:r>
              <w:t>Testablauf:</w:t>
            </w:r>
          </w:p>
          <w:p w:rsidR="00C10A91" w:rsidRDefault="00C10A91">
            <w:pPr>
              <w:spacing w:after="0"/>
            </w:pPr>
          </w:p>
          <w:tbl>
            <w:tblPr>
              <w:tblStyle w:val="Tabellenraster"/>
              <w:tblW w:w="10099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801"/>
              <w:gridCol w:w="4054"/>
              <w:gridCol w:w="4394"/>
              <w:gridCol w:w="850"/>
            </w:tblGrid>
            <w:tr w:rsidR="00C10A91">
              <w:tc>
                <w:tcPr>
                  <w:tcW w:w="800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Schritt</w:t>
                  </w:r>
                </w:p>
              </w:tc>
              <w:tc>
                <w:tcPr>
                  <w:tcW w:w="4054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Aktion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Erwartung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Erfüllt</w:t>
                  </w:r>
                </w:p>
              </w:tc>
            </w:tr>
            <w:tr w:rsidR="00C10A91">
              <w:tc>
                <w:tcPr>
                  <w:tcW w:w="800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1</w:t>
                  </w:r>
                </w:p>
                <w:p w:rsidR="00C10A91" w:rsidRDefault="00C10A91">
                  <w:pPr>
                    <w:spacing w:after="0" w:line="240" w:lineRule="auto"/>
                  </w:pPr>
                </w:p>
              </w:tc>
              <w:tc>
                <w:tcPr>
                  <w:tcW w:w="4054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ESTOP wird betätigt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 xml:space="preserve">Lights_RED blinkt mit 2hz 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C10A91" w:rsidRDefault="00C10A91">
                  <w:pPr>
                    <w:spacing w:after="0" w:line="240" w:lineRule="auto"/>
                  </w:pPr>
                </w:p>
              </w:tc>
            </w:tr>
            <w:tr w:rsidR="00C10A91">
              <w:tc>
                <w:tcPr>
                  <w:tcW w:w="800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4054" w:type="dxa"/>
                  <w:shd w:val="clear" w:color="auto" w:fill="auto"/>
                </w:tcPr>
                <w:p w:rsidR="00C10A91" w:rsidRDefault="002B3188">
                  <w:pPr>
                    <w:spacing w:after="0" w:line="240" w:lineRule="auto"/>
                  </w:pPr>
                  <w:r>
                    <w:t>ESTOP wird herausgezogen</w:t>
                  </w:r>
                  <w:r w:rsidR="00CD0E58">
                    <w:t xml:space="preserve"> 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Lights_Red aus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C10A91" w:rsidRDefault="00C10A91">
                  <w:pPr>
                    <w:spacing w:after="0" w:line="240" w:lineRule="auto"/>
                  </w:pPr>
                </w:p>
              </w:tc>
            </w:tr>
          </w:tbl>
          <w:p w:rsidR="00C10A91" w:rsidRDefault="00C10A91">
            <w:pPr>
              <w:spacing w:after="0"/>
            </w:pPr>
          </w:p>
          <w:p w:rsidR="00C10A91" w:rsidRDefault="00CD0E58">
            <w:pPr>
              <w:spacing w:after="0"/>
            </w:pPr>
            <w:r>
              <w:t xml:space="preserve">Abgenommen von: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Datum:</w:t>
            </w:r>
          </w:p>
          <w:p w:rsidR="00C10A91" w:rsidRDefault="00C10A91">
            <w:pPr>
              <w:spacing w:after="0"/>
            </w:pPr>
          </w:p>
        </w:tc>
      </w:tr>
    </w:tbl>
    <w:p w:rsidR="00C10A91" w:rsidRDefault="00CD0E58">
      <w:r>
        <w:br w:type="page"/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10490"/>
      </w:tblGrid>
      <w:tr w:rsidR="00C10A91">
        <w:tc>
          <w:tcPr>
            <w:tcW w:w="10490" w:type="dxa"/>
            <w:shd w:val="clear" w:color="auto" w:fill="auto"/>
          </w:tcPr>
          <w:p w:rsidR="00C10A91" w:rsidRDefault="00C10A91">
            <w:pPr>
              <w:pageBreakBefore/>
              <w:spacing w:after="0"/>
            </w:pPr>
          </w:p>
          <w:tbl>
            <w:tblPr>
              <w:tblStyle w:val="Tabellenraster"/>
              <w:tblW w:w="10099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860"/>
              <w:gridCol w:w="8239"/>
            </w:tblGrid>
            <w:tr w:rsidR="00C10A91" w:rsidTr="006014B3">
              <w:tc>
                <w:tcPr>
                  <w:tcW w:w="1860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T-011</w:t>
                  </w:r>
                </w:p>
                <w:p w:rsidR="00C10A91" w:rsidRDefault="00C10A91">
                  <w:pPr>
                    <w:spacing w:after="0" w:line="240" w:lineRule="auto"/>
                  </w:pPr>
                </w:p>
              </w:tc>
              <w:tc>
                <w:tcPr>
                  <w:tcW w:w="8239" w:type="dxa"/>
                  <w:shd w:val="clear" w:color="auto" w:fill="auto"/>
                </w:tcPr>
                <w:p w:rsidR="00C10A91" w:rsidRDefault="002B3188" w:rsidP="002B3188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LB_Ramp </w:t>
                  </w:r>
                  <w:r w:rsidR="00CD0E58">
                    <w:rPr>
                      <w:lang w:val="en-US"/>
                    </w:rPr>
                    <w:t>&amp; Motor_right &amp; Lights_Yellow</w:t>
                  </w:r>
                  <w:r>
                    <w:rPr>
                      <w:lang w:val="en-US"/>
                    </w:rPr>
                    <w:t xml:space="preserve"> &amp; LB_Start</w:t>
                  </w:r>
                </w:p>
              </w:tc>
            </w:tr>
            <w:tr w:rsidR="00C10A91" w:rsidTr="006014B3">
              <w:tc>
                <w:tcPr>
                  <w:tcW w:w="1860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Vorbedingungen</w:t>
                  </w:r>
                </w:p>
                <w:p w:rsidR="00C10A91" w:rsidRDefault="00C10A91">
                  <w:pPr>
                    <w:spacing w:after="0" w:line="240" w:lineRule="auto"/>
                  </w:pPr>
                </w:p>
              </w:tc>
              <w:tc>
                <w:tcPr>
                  <w:tcW w:w="8239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 xml:space="preserve">System befindet sich im Anfangszustand. </w:t>
                  </w:r>
                </w:p>
              </w:tc>
            </w:tr>
          </w:tbl>
          <w:p w:rsidR="00C10A91" w:rsidRDefault="00C10A91">
            <w:pPr>
              <w:spacing w:after="0"/>
            </w:pPr>
          </w:p>
          <w:p w:rsidR="00C10A91" w:rsidRDefault="00CD0E58">
            <w:pPr>
              <w:spacing w:after="0"/>
            </w:pPr>
            <w:r>
              <w:t>Autor: Ahmed Hussein</w:t>
            </w:r>
          </w:p>
          <w:p w:rsidR="00C10A91" w:rsidRDefault="00C10A91">
            <w:pPr>
              <w:spacing w:after="0"/>
            </w:pPr>
          </w:p>
        </w:tc>
      </w:tr>
      <w:tr w:rsidR="00C10A91">
        <w:trPr>
          <w:trHeight w:val="70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0A91" w:rsidRDefault="00C10A91">
            <w:pPr>
              <w:spacing w:after="0"/>
            </w:pPr>
          </w:p>
          <w:p w:rsidR="00C10A91" w:rsidRDefault="00CD0E58">
            <w:pPr>
              <w:spacing w:after="0"/>
            </w:pPr>
            <w:r>
              <w:t>Testablauf:</w:t>
            </w:r>
          </w:p>
          <w:p w:rsidR="00C10A91" w:rsidRDefault="00C10A91">
            <w:pPr>
              <w:spacing w:after="0"/>
            </w:pPr>
          </w:p>
          <w:tbl>
            <w:tblPr>
              <w:tblStyle w:val="Tabellenraster"/>
              <w:tblW w:w="10099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801"/>
              <w:gridCol w:w="4054"/>
              <w:gridCol w:w="4394"/>
              <w:gridCol w:w="850"/>
            </w:tblGrid>
            <w:tr w:rsidR="00C10A91" w:rsidTr="002B3188">
              <w:tc>
                <w:tcPr>
                  <w:tcW w:w="801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Schritt</w:t>
                  </w:r>
                </w:p>
              </w:tc>
              <w:tc>
                <w:tcPr>
                  <w:tcW w:w="4054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Aktion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Erwartung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Erfüllt</w:t>
                  </w:r>
                </w:p>
              </w:tc>
            </w:tr>
            <w:tr w:rsidR="00C10A91" w:rsidTr="002B3188">
              <w:tc>
                <w:tcPr>
                  <w:tcW w:w="801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4054" w:type="dxa"/>
                  <w:shd w:val="clear" w:color="auto" w:fill="auto"/>
                </w:tcPr>
                <w:p w:rsidR="00C10A91" w:rsidRDefault="002B3188" w:rsidP="000569F8">
                  <w:pPr>
                    <w:spacing w:after="0" w:line="240" w:lineRule="auto"/>
                  </w:pPr>
                  <w:r>
                    <w:t xml:space="preserve">LB_Start 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F</w:t>
                  </w:r>
                  <w:r>
                    <w:t>örderband ist an.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C10A91" w:rsidRDefault="00C10A91">
                  <w:pPr>
                    <w:spacing w:after="0" w:line="240" w:lineRule="auto"/>
                  </w:pPr>
                </w:p>
              </w:tc>
            </w:tr>
            <w:tr w:rsidR="00C10A91" w:rsidTr="002B3188">
              <w:tc>
                <w:tcPr>
                  <w:tcW w:w="801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4054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 xml:space="preserve">Es werden nacheinander Items auf das sich bewegende Förderbands gelegt. 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:rsidR="00C10A91" w:rsidRDefault="00CD0E58" w:rsidP="002B3188">
                  <w:pPr>
                    <w:spacing w:after="0" w:line="240" w:lineRule="auto"/>
                  </w:pPr>
                  <w:r>
                    <w:t xml:space="preserve">Items </w:t>
                  </w:r>
                  <w:r w:rsidR="002B3188">
                    <w:t>gelangen in die</w:t>
                  </w:r>
                  <w:r>
                    <w:t xml:space="preserve"> Rutsche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C10A91" w:rsidRDefault="00C10A91">
                  <w:pPr>
                    <w:spacing w:after="0" w:line="240" w:lineRule="auto"/>
                  </w:pPr>
                </w:p>
              </w:tc>
            </w:tr>
            <w:tr w:rsidR="00C10A91" w:rsidTr="002B3188">
              <w:tc>
                <w:tcPr>
                  <w:tcW w:w="801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4054" w:type="dxa"/>
                  <w:shd w:val="clear" w:color="auto" w:fill="auto"/>
                </w:tcPr>
                <w:p w:rsidR="00C10A91" w:rsidRDefault="00CD0E58">
                  <w:pPr>
                    <w:spacing w:after="0" w:line="240" w:lineRule="auto"/>
                  </w:pPr>
                  <w:r>
                    <w:t>Rutsche ist voll.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:rsidR="00C10A91" w:rsidRDefault="002B3188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Lights_Yellow blinkt mit 1hz und Motor_right aus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C10A91" w:rsidRDefault="00C10A91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</w:tr>
          </w:tbl>
          <w:p w:rsidR="00C10A91" w:rsidRDefault="00C10A91">
            <w:pPr>
              <w:spacing w:after="0"/>
              <w:rPr>
                <w:lang w:val="en-US"/>
              </w:rPr>
            </w:pPr>
          </w:p>
          <w:p w:rsidR="00C10A91" w:rsidRDefault="00CD0E58">
            <w:pPr>
              <w:spacing w:after="0"/>
            </w:pPr>
            <w:r>
              <w:t xml:space="preserve">Abgenommen von: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Datum:</w:t>
            </w:r>
          </w:p>
          <w:p w:rsidR="00C10A91" w:rsidRDefault="00C10A91">
            <w:pPr>
              <w:spacing w:after="0"/>
            </w:pPr>
          </w:p>
        </w:tc>
      </w:tr>
    </w:tbl>
    <w:p w:rsidR="00C10A91" w:rsidRDefault="00C10A91"/>
    <w:p w:rsidR="006014B3" w:rsidRDefault="006014B3"/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10490"/>
      </w:tblGrid>
      <w:tr w:rsidR="006014B3" w:rsidTr="00133048">
        <w:tc>
          <w:tcPr>
            <w:tcW w:w="10490" w:type="dxa"/>
            <w:shd w:val="clear" w:color="auto" w:fill="auto"/>
          </w:tcPr>
          <w:p w:rsidR="006014B3" w:rsidRDefault="006014B3" w:rsidP="00133048">
            <w:pPr>
              <w:pageBreakBefore/>
              <w:spacing w:after="0"/>
            </w:pPr>
          </w:p>
          <w:tbl>
            <w:tblPr>
              <w:tblStyle w:val="Tabellenraster"/>
              <w:tblW w:w="10099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860"/>
              <w:gridCol w:w="8239"/>
            </w:tblGrid>
            <w:tr w:rsidR="006014B3" w:rsidTr="006014B3">
              <w:tc>
                <w:tcPr>
                  <w:tcW w:w="1860" w:type="dxa"/>
                  <w:shd w:val="clear" w:color="auto" w:fill="auto"/>
                </w:tcPr>
                <w:p w:rsidR="006014B3" w:rsidRDefault="006014B3" w:rsidP="00133048">
                  <w:pPr>
                    <w:spacing w:after="0" w:line="240" w:lineRule="auto"/>
                  </w:pPr>
                  <w:r>
                    <w:t>T-012</w:t>
                  </w:r>
                </w:p>
                <w:p w:rsidR="006014B3" w:rsidRDefault="006014B3" w:rsidP="00133048">
                  <w:pPr>
                    <w:spacing w:after="0" w:line="240" w:lineRule="auto"/>
                  </w:pPr>
                </w:p>
              </w:tc>
              <w:tc>
                <w:tcPr>
                  <w:tcW w:w="8239" w:type="dxa"/>
                  <w:shd w:val="clear" w:color="auto" w:fill="auto"/>
                </w:tcPr>
                <w:p w:rsidR="006014B3" w:rsidRDefault="006014B3" w:rsidP="00133048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ESTOP &amp; START &amp; STOP &amp; RESET &amp; LED_Start &amp; LED_Reset &amp; LED_Q1 &amp; LED_Q2 </w:t>
                  </w:r>
                </w:p>
              </w:tc>
            </w:tr>
            <w:tr w:rsidR="006014B3" w:rsidTr="006014B3">
              <w:tc>
                <w:tcPr>
                  <w:tcW w:w="1860" w:type="dxa"/>
                  <w:shd w:val="clear" w:color="auto" w:fill="auto"/>
                </w:tcPr>
                <w:p w:rsidR="006014B3" w:rsidRDefault="006014B3" w:rsidP="00133048">
                  <w:pPr>
                    <w:spacing w:after="0" w:line="240" w:lineRule="auto"/>
                  </w:pPr>
                  <w:r>
                    <w:t>Vorbedingungen</w:t>
                  </w:r>
                </w:p>
                <w:p w:rsidR="006014B3" w:rsidRDefault="006014B3" w:rsidP="00133048">
                  <w:pPr>
                    <w:spacing w:after="0" w:line="240" w:lineRule="auto"/>
                  </w:pPr>
                </w:p>
              </w:tc>
              <w:tc>
                <w:tcPr>
                  <w:tcW w:w="8239" w:type="dxa"/>
                  <w:shd w:val="clear" w:color="auto" w:fill="auto"/>
                </w:tcPr>
                <w:p w:rsidR="006014B3" w:rsidRDefault="006014B3" w:rsidP="00133048">
                  <w:pPr>
                    <w:spacing w:after="0" w:line="240" w:lineRule="auto"/>
                  </w:pPr>
                  <w:r>
                    <w:t xml:space="preserve">System befindet sich im Anfangszustand. </w:t>
                  </w:r>
                </w:p>
              </w:tc>
            </w:tr>
          </w:tbl>
          <w:p w:rsidR="006014B3" w:rsidRDefault="006014B3" w:rsidP="00133048">
            <w:pPr>
              <w:spacing w:after="0"/>
            </w:pPr>
          </w:p>
          <w:p w:rsidR="006014B3" w:rsidRDefault="006014B3" w:rsidP="00133048">
            <w:pPr>
              <w:spacing w:after="0"/>
            </w:pPr>
            <w:r>
              <w:t>Autor: Ahmed Hussein</w:t>
            </w:r>
          </w:p>
          <w:p w:rsidR="006014B3" w:rsidRDefault="006014B3" w:rsidP="00133048">
            <w:pPr>
              <w:spacing w:after="0"/>
            </w:pPr>
          </w:p>
        </w:tc>
      </w:tr>
      <w:tr w:rsidR="006014B3" w:rsidTr="00133048">
        <w:trPr>
          <w:trHeight w:val="70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014B3" w:rsidRDefault="006014B3" w:rsidP="00133048">
            <w:pPr>
              <w:spacing w:after="0"/>
            </w:pPr>
          </w:p>
          <w:p w:rsidR="006014B3" w:rsidRDefault="006014B3" w:rsidP="00133048">
            <w:pPr>
              <w:spacing w:after="0"/>
            </w:pPr>
            <w:r>
              <w:t>Testablauf:</w:t>
            </w:r>
          </w:p>
          <w:p w:rsidR="006014B3" w:rsidRDefault="006014B3" w:rsidP="00133048">
            <w:pPr>
              <w:spacing w:after="0"/>
            </w:pPr>
          </w:p>
          <w:tbl>
            <w:tblPr>
              <w:tblStyle w:val="Tabellenraster"/>
              <w:tblW w:w="10099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801"/>
              <w:gridCol w:w="4054"/>
              <w:gridCol w:w="4394"/>
              <w:gridCol w:w="850"/>
            </w:tblGrid>
            <w:tr w:rsidR="006014B3" w:rsidTr="00133048">
              <w:tc>
                <w:tcPr>
                  <w:tcW w:w="801" w:type="dxa"/>
                  <w:shd w:val="clear" w:color="auto" w:fill="auto"/>
                </w:tcPr>
                <w:p w:rsidR="006014B3" w:rsidRDefault="006014B3" w:rsidP="00133048">
                  <w:pPr>
                    <w:spacing w:after="0" w:line="240" w:lineRule="auto"/>
                  </w:pPr>
                  <w:r>
                    <w:t>Schritt</w:t>
                  </w:r>
                </w:p>
              </w:tc>
              <w:tc>
                <w:tcPr>
                  <w:tcW w:w="4054" w:type="dxa"/>
                  <w:shd w:val="clear" w:color="auto" w:fill="auto"/>
                </w:tcPr>
                <w:p w:rsidR="006014B3" w:rsidRDefault="006014B3" w:rsidP="00133048">
                  <w:pPr>
                    <w:spacing w:after="0" w:line="240" w:lineRule="auto"/>
                  </w:pPr>
                  <w:r>
                    <w:t>Aktion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:rsidR="006014B3" w:rsidRDefault="006014B3" w:rsidP="00133048">
                  <w:pPr>
                    <w:spacing w:after="0" w:line="240" w:lineRule="auto"/>
                  </w:pPr>
                  <w:r>
                    <w:t>Erwartung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6014B3" w:rsidRDefault="006014B3" w:rsidP="00133048">
                  <w:pPr>
                    <w:spacing w:after="0" w:line="240" w:lineRule="auto"/>
                  </w:pPr>
                  <w:r>
                    <w:t>Erfüllt</w:t>
                  </w:r>
                </w:p>
              </w:tc>
            </w:tr>
            <w:tr w:rsidR="006014B3" w:rsidTr="00133048">
              <w:tc>
                <w:tcPr>
                  <w:tcW w:w="801" w:type="dxa"/>
                  <w:shd w:val="clear" w:color="auto" w:fill="auto"/>
                </w:tcPr>
                <w:p w:rsidR="006014B3" w:rsidRDefault="006014B3" w:rsidP="00133048">
                  <w:pPr>
                    <w:spacing w:after="0" w:line="240" w:lineRule="auto"/>
                  </w:pPr>
                </w:p>
              </w:tc>
              <w:tc>
                <w:tcPr>
                  <w:tcW w:w="4054" w:type="dxa"/>
                  <w:shd w:val="clear" w:color="auto" w:fill="auto"/>
                </w:tcPr>
                <w:p w:rsidR="006014B3" w:rsidRDefault="006014B3" w:rsidP="00133048">
                  <w:pPr>
                    <w:spacing w:after="0" w:line="240" w:lineRule="auto"/>
                  </w:pPr>
                  <w:r>
                    <w:t>START wird gedrückt</w:t>
                  </w:r>
                  <w:r>
                    <w:t xml:space="preserve"> 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:rsidR="006014B3" w:rsidRDefault="00CD0E58" w:rsidP="00133048">
                  <w:pPr>
                    <w:spacing w:after="0" w:line="240" w:lineRule="auto"/>
                  </w:pPr>
                  <w:r>
                    <w:t>LED_Reset</w:t>
                  </w:r>
                  <w:r w:rsidR="006014B3">
                    <w:t xml:space="preserve"> an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6014B3" w:rsidRDefault="006014B3" w:rsidP="00133048">
                  <w:pPr>
                    <w:spacing w:after="0" w:line="240" w:lineRule="auto"/>
                  </w:pPr>
                </w:p>
              </w:tc>
            </w:tr>
            <w:tr w:rsidR="006014B3" w:rsidTr="00133048">
              <w:tc>
                <w:tcPr>
                  <w:tcW w:w="801" w:type="dxa"/>
                  <w:shd w:val="clear" w:color="auto" w:fill="auto"/>
                </w:tcPr>
                <w:p w:rsidR="006014B3" w:rsidRDefault="006014B3" w:rsidP="00133048">
                  <w:pPr>
                    <w:spacing w:after="0" w:line="240" w:lineRule="auto"/>
                  </w:pPr>
                </w:p>
              </w:tc>
              <w:tc>
                <w:tcPr>
                  <w:tcW w:w="4054" w:type="dxa"/>
                  <w:shd w:val="clear" w:color="auto" w:fill="auto"/>
                </w:tcPr>
                <w:p w:rsidR="006014B3" w:rsidRDefault="006014B3" w:rsidP="00133048">
                  <w:pPr>
                    <w:spacing w:after="0" w:line="240" w:lineRule="auto"/>
                  </w:pPr>
                  <w:r>
                    <w:t xml:space="preserve">START wird losgelassen </w:t>
                  </w:r>
                  <w:r>
                    <w:t xml:space="preserve"> 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:rsidR="006014B3" w:rsidRDefault="00CD0E58" w:rsidP="00133048">
                  <w:pPr>
                    <w:spacing w:after="0" w:line="240" w:lineRule="auto"/>
                  </w:pPr>
                  <w:r>
                    <w:t>LED_Reset</w:t>
                  </w:r>
                  <w:r w:rsidR="006014B3">
                    <w:t xml:space="preserve"> aus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6014B3" w:rsidRDefault="006014B3" w:rsidP="00133048">
                  <w:pPr>
                    <w:spacing w:after="0" w:line="240" w:lineRule="auto"/>
                  </w:pPr>
                </w:p>
              </w:tc>
            </w:tr>
            <w:tr w:rsidR="006014B3" w:rsidTr="00133048">
              <w:tc>
                <w:tcPr>
                  <w:tcW w:w="801" w:type="dxa"/>
                  <w:shd w:val="clear" w:color="auto" w:fill="auto"/>
                </w:tcPr>
                <w:p w:rsidR="006014B3" w:rsidRDefault="006014B3" w:rsidP="00133048">
                  <w:pPr>
                    <w:spacing w:after="0" w:line="240" w:lineRule="auto"/>
                  </w:pPr>
                </w:p>
              </w:tc>
              <w:tc>
                <w:tcPr>
                  <w:tcW w:w="4054" w:type="dxa"/>
                  <w:shd w:val="clear" w:color="auto" w:fill="auto"/>
                </w:tcPr>
                <w:p w:rsidR="006014B3" w:rsidRDefault="00CD0E58" w:rsidP="00133048">
                  <w:pPr>
                    <w:spacing w:after="0" w:line="240" w:lineRule="auto"/>
                  </w:pPr>
                  <w:r>
                    <w:t xml:space="preserve">STOP wird gedrückt 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:rsidR="006014B3" w:rsidRDefault="00CD0E58" w:rsidP="00133048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LED_Start an 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6014B3" w:rsidRDefault="006014B3" w:rsidP="00133048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</w:tr>
            <w:tr w:rsidR="00CD0E58" w:rsidTr="00133048">
              <w:tc>
                <w:tcPr>
                  <w:tcW w:w="801" w:type="dxa"/>
                  <w:shd w:val="clear" w:color="auto" w:fill="auto"/>
                </w:tcPr>
                <w:p w:rsidR="00CD0E58" w:rsidRDefault="00CD0E58" w:rsidP="00133048">
                  <w:pPr>
                    <w:spacing w:after="0" w:line="240" w:lineRule="auto"/>
                  </w:pPr>
                </w:p>
              </w:tc>
              <w:tc>
                <w:tcPr>
                  <w:tcW w:w="4054" w:type="dxa"/>
                  <w:shd w:val="clear" w:color="auto" w:fill="auto"/>
                </w:tcPr>
                <w:p w:rsidR="00CD0E58" w:rsidRDefault="00CD0E58" w:rsidP="00133048">
                  <w:pPr>
                    <w:spacing w:after="0" w:line="240" w:lineRule="auto"/>
                  </w:pPr>
                  <w:r>
                    <w:t xml:space="preserve">STOP wird losgelassen 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:rsidR="00CD0E58" w:rsidRDefault="00CD0E58" w:rsidP="00133048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LED_Start aus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CD0E58" w:rsidRDefault="00CD0E58" w:rsidP="00133048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</w:tr>
            <w:tr w:rsidR="00CD0E58" w:rsidTr="00133048">
              <w:tc>
                <w:tcPr>
                  <w:tcW w:w="801" w:type="dxa"/>
                  <w:shd w:val="clear" w:color="auto" w:fill="auto"/>
                </w:tcPr>
                <w:p w:rsidR="00CD0E58" w:rsidRDefault="00CD0E58" w:rsidP="00133048">
                  <w:pPr>
                    <w:spacing w:after="0" w:line="240" w:lineRule="auto"/>
                  </w:pPr>
                </w:p>
              </w:tc>
              <w:tc>
                <w:tcPr>
                  <w:tcW w:w="4054" w:type="dxa"/>
                  <w:shd w:val="clear" w:color="auto" w:fill="auto"/>
                </w:tcPr>
                <w:p w:rsidR="00CD0E58" w:rsidRDefault="00CD0E58" w:rsidP="00133048">
                  <w:pPr>
                    <w:spacing w:after="0" w:line="240" w:lineRule="auto"/>
                  </w:pPr>
                  <w:r>
                    <w:t>RESET wird gedrückt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:rsidR="00CD0E58" w:rsidRDefault="00CD0E58" w:rsidP="00133048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LED_Q1 an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CD0E58" w:rsidRDefault="00CD0E58" w:rsidP="00133048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</w:tr>
            <w:tr w:rsidR="00CD0E58" w:rsidTr="00133048">
              <w:tc>
                <w:tcPr>
                  <w:tcW w:w="801" w:type="dxa"/>
                  <w:shd w:val="clear" w:color="auto" w:fill="auto"/>
                </w:tcPr>
                <w:p w:rsidR="00CD0E58" w:rsidRDefault="00CD0E58" w:rsidP="00133048">
                  <w:pPr>
                    <w:spacing w:after="0" w:line="240" w:lineRule="auto"/>
                  </w:pPr>
                </w:p>
              </w:tc>
              <w:tc>
                <w:tcPr>
                  <w:tcW w:w="4054" w:type="dxa"/>
                  <w:shd w:val="clear" w:color="auto" w:fill="auto"/>
                </w:tcPr>
                <w:p w:rsidR="00CD0E58" w:rsidRDefault="00CD0E58" w:rsidP="00133048">
                  <w:pPr>
                    <w:spacing w:after="0" w:line="240" w:lineRule="auto"/>
                  </w:pPr>
                  <w:r>
                    <w:t xml:space="preserve">RESET wird losgelassen 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:rsidR="00CD0E58" w:rsidRDefault="00CD0E58" w:rsidP="00133048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LED_Q1 aus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CD0E58" w:rsidRDefault="00CD0E58" w:rsidP="00133048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</w:tr>
            <w:tr w:rsidR="00CD0E58" w:rsidTr="00133048">
              <w:tc>
                <w:tcPr>
                  <w:tcW w:w="801" w:type="dxa"/>
                  <w:shd w:val="clear" w:color="auto" w:fill="auto"/>
                </w:tcPr>
                <w:p w:rsidR="00CD0E58" w:rsidRDefault="00CD0E58" w:rsidP="00133048">
                  <w:pPr>
                    <w:spacing w:after="0" w:line="240" w:lineRule="auto"/>
                  </w:pPr>
                </w:p>
              </w:tc>
              <w:tc>
                <w:tcPr>
                  <w:tcW w:w="4054" w:type="dxa"/>
                  <w:shd w:val="clear" w:color="auto" w:fill="auto"/>
                </w:tcPr>
                <w:p w:rsidR="00CD0E58" w:rsidRDefault="00CD0E58" w:rsidP="00133048">
                  <w:pPr>
                    <w:spacing w:after="0" w:line="240" w:lineRule="auto"/>
                  </w:pPr>
                  <w:r>
                    <w:t xml:space="preserve">ESTOP wird gedrückt 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:rsidR="00CD0E58" w:rsidRDefault="00CD0E58" w:rsidP="00133048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LED_Q2 an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CD0E58" w:rsidRDefault="00CD0E58" w:rsidP="00133048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</w:tr>
            <w:tr w:rsidR="00CD0E58" w:rsidTr="00133048">
              <w:tc>
                <w:tcPr>
                  <w:tcW w:w="801" w:type="dxa"/>
                  <w:shd w:val="clear" w:color="auto" w:fill="auto"/>
                </w:tcPr>
                <w:p w:rsidR="00CD0E58" w:rsidRDefault="00CD0E58" w:rsidP="00133048">
                  <w:pPr>
                    <w:spacing w:after="0" w:line="240" w:lineRule="auto"/>
                  </w:pPr>
                </w:p>
              </w:tc>
              <w:tc>
                <w:tcPr>
                  <w:tcW w:w="4054" w:type="dxa"/>
                  <w:shd w:val="clear" w:color="auto" w:fill="auto"/>
                </w:tcPr>
                <w:p w:rsidR="00CD0E58" w:rsidRDefault="00CD0E58" w:rsidP="00133048">
                  <w:pPr>
                    <w:spacing w:after="0" w:line="240" w:lineRule="auto"/>
                  </w:pPr>
                  <w:r>
                    <w:t xml:space="preserve">ESTOP wird losgelassen 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:rsidR="00CD0E58" w:rsidRDefault="00CD0E58" w:rsidP="00133048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LED_Q1 aus</w:t>
                  </w:r>
                  <w:bookmarkStart w:id="0" w:name="_GoBack"/>
                  <w:bookmarkEnd w:id="0"/>
                </w:p>
              </w:tc>
              <w:tc>
                <w:tcPr>
                  <w:tcW w:w="850" w:type="dxa"/>
                  <w:shd w:val="clear" w:color="auto" w:fill="auto"/>
                </w:tcPr>
                <w:p w:rsidR="00CD0E58" w:rsidRDefault="00CD0E58" w:rsidP="00133048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</w:tr>
          </w:tbl>
          <w:p w:rsidR="006014B3" w:rsidRDefault="006014B3" w:rsidP="00133048">
            <w:pPr>
              <w:spacing w:after="0"/>
              <w:rPr>
                <w:lang w:val="en-US"/>
              </w:rPr>
            </w:pPr>
          </w:p>
          <w:p w:rsidR="006014B3" w:rsidRDefault="006014B3" w:rsidP="00133048">
            <w:pPr>
              <w:spacing w:after="0"/>
            </w:pPr>
            <w:r>
              <w:t xml:space="preserve">Abgenommen von: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Datum:</w:t>
            </w:r>
          </w:p>
          <w:p w:rsidR="006014B3" w:rsidRDefault="006014B3" w:rsidP="00133048">
            <w:pPr>
              <w:spacing w:after="0"/>
            </w:pPr>
          </w:p>
        </w:tc>
      </w:tr>
    </w:tbl>
    <w:p w:rsidR="006014B3" w:rsidRDefault="006014B3" w:rsidP="006014B3"/>
    <w:p w:rsidR="006014B3" w:rsidRDefault="006014B3"/>
    <w:sectPr w:rsidR="006014B3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A91"/>
    <w:rsid w:val="000569F8"/>
    <w:rsid w:val="002B3188"/>
    <w:rsid w:val="006014B3"/>
    <w:rsid w:val="00C10A91"/>
    <w:rsid w:val="00CD0E58"/>
    <w:rsid w:val="00E566BE"/>
    <w:rsid w:val="00F2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250E0"/>
  <w15:docId w15:val="{E5FDA750-F03B-4F3B-BE5F-FE620496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D768F"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</w:rPr>
  </w:style>
  <w:style w:type="table" w:styleId="Tabellenraster">
    <w:name w:val="Table Grid"/>
    <w:basedOn w:val="NormaleTabelle"/>
    <w:uiPriority w:val="39"/>
    <w:rsid w:val="00DD76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EF2CF58</Template>
  <TotalTime>0</TotalTime>
  <Pages>9</Pages>
  <Words>465</Words>
  <Characters>2934</Characters>
  <Application>Microsoft Office Word</Application>
  <DocSecurity>4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dc:description/>
  <cp:lastModifiedBy>Hussein, Ahmed</cp:lastModifiedBy>
  <cp:revision>2</cp:revision>
  <dcterms:created xsi:type="dcterms:W3CDTF">2018-04-24T13:46:00Z</dcterms:created>
  <dcterms:modified xsi:type="dcterms:W3CDTF">2018-04-24T13:46:00Z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