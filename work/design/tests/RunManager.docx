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C2183" w14:textId="77777777" w:rsidR="00D1664F" w:rsidRPr="00D1664F" w:rsidRDefault="007B20BF" w:rsidP="00D1664F">
      <w:pPr>
        <w:jc w:val="center"/>
        <w:rPr>
          <w:sz w:val="40"/>
          <w:szCs w:val="40"/>
        </w:rPr>
      </w:pPr>
      <w:r>
        <w:rPr>
          <w:sz w:val="40"/>
          <w:szCs w:val="40"/>
        </w:rPr>
        <w:t>Abnahmetest</w:t>
      </w:r>
      <w:r w:rsidR="00082ADD">
        <w:rPr>
          <w:sz w:val="40"/>
          <w:szCs w:val="40"/>
        </w:rPr>
        <w:t>s</w:t>
      </w:r>
      <w:r>
        <w:rPr>
          <w:sz w:val="40"/>
          <w:szCs w:val="40"/>
        </w:rPr>
        <w:t xml:space="preserve"> </w:t>
      </w:r>
      <w:r w:rsidR="00D3193E">
        <w:rPr>
          <w:sz w:val="40"/>
          <w:szCs w:val="40"/>
        </w:rPr>
        <w:t>Run Manager</w:t>
      </w:r>
    </w:p>
    <w:tbl>
      <w:tblPr>
        <w:tblStyle w:val="Tabellenraster"/>
        <w:tblW w:w="10632" w:type="dxa"/>
        <w:tblInd w:w="-572" w:type="dxa"/>
        <w:tblLook w:val="04A0" w:firstRow="1" w:lastRow="0" w:firstColumn="1" w:lastColumn="0" w:noHBand="0" w:noVBand="1"/>
      </w:tblPr>
      <w:tblGrid>
        <w:gridCol w:w="10632"/>
      </w:tblGrid>
      <w:tr w:rsidR="00D1664F" w14:paraId="2FBDC11F" w14:textId="77777777" w:rsidTr="00681D37">
        <w:tc>
          <w:tcPr>
            <w:tcW w:w="10632" w:type="dxa"/>
          </w:tcPr>
          <w:p w14:paraId="3B4E9859" w14:textId="77777777" w:rsidR="00D1664F" w:rsidRDefault="00D1664F" w:rsidP="00D1664F"/>
          <w:p w14:paraId="51376E8A" w14:textId="77777777" w:rsidR="00D1664F" w:rsidRDefault="00D1664F" w:rsidP="00D1664F"/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8381"/>
            </w:tblGrid>
            <w:tr w:rsidR="00D1664F" w14:paraId="3A3F45B2" w14:textId="77777777" w:rsidTr="008C5215">
              <w:trPr>
                <w:trHeight w:val="567"/>
              </w:trPr>
              <w:tc>
                <w:tcPr>
                  <w:tcW w:w="1860" w:type="dxa"/>
                  <w:vAlign w:val="center"/>
                </w:tcPr>
                <w:p w14:paraId="569886AA" w14:textId="77777777" w:rsidR="00D1664F" w:rsidRPr="00082ADD" w:rsidRDefault="007B20BF" w:rsidP="008C5215">
                  <w:pPr>
                    <w:rPr>
                      <w:b/>
                    </w:rPr>
                  </w:pPr>
                  <w:r w:rsidRPr="00082ADD">
                    <w:rPr>
                      <w:b/>
                    </w:rPr>
                    <w:t>T-01</w:t>
                  </w:r>
                  <w:r w:rsidR="00D3193E" w:rsidRPr="00082ADD">
                    <w:rPr>
                      <w:b/>
                    </w:rPr>
                    <w:t>3</w:t>
                  </w:r>
                </w:p>
              </w:tc>
              <w:tc>
                <w:tcPr>
                  <w:tcW w:w="8381" w:type="dxa"/>
                  <w:vAlign w:val="center"/>
                </w:tcPr>
                <w:p w14:paraId="3472FC21" w14:textId="77777777" w:rsidR="00D1664F" w:rsidRDefault="00D3193E" w:rsidP="008C5215">
                  <w:r>
                    <w:t>Auftauchen eines Werkstückes an unerwarteter Position</w:t>
                  </w:r>
                </w:p>
              </w:tc>
            </w:tr>
            <w:tr w:rsidR="00D1664F" w14:paraId="2B9FC1AC" w14:textId="77777777" w:rsidTr="008C5215">
              <w:trPr>
                <w:trHeight w:val="567"/>
              </w:trPr>
              <w:tc>
                <w:tcPr>
                  <w:tcW w:w="1860" w:type="dxa"/>
                  <w:vAlign w:val="center"/>
                </w:tcPr>
                <w:p w14:paraId="286190FC" w14:textId="77777777" w:rsidR="00D1664F" w:rsidRDefault="00D1664F" w:rsidP="008C5215">
                  <w:proofErr w:type="spellStart"/>
                  <w:r>
                    <w:t>Requirements</w:t>
                  </w:r>
                  <w:proofErr w:type="spellEnd"/>
                </w:p>
              </w:tc>
              <w:tc>
                <w:tcPr>
                  <w:tcW w:w="8381" w:type="dxa"/>
                  <w:vAlign w:val="center"/>
                </w:tcPr>
                <w:p w14:paraId="4203ECC9" w14:textId="77777777" w:rsidR="00D1664F" w:rsidRDefault="00D3193E" w:rsidP="008C5215">
                  <w:r>
                    <w:t>REQ-020</w:t>
                  </w:r>
                </w:p>
              </w:tc>
            </w:tr>
            <w:tr w:rsidR="00D1664F" w14:paraId="0AE53693" w14:textId="77777777" w:rsidTr="008C5215">
              <w:trPr>
                <w:trHeight w:val="567"/>
              </w:trPr>
              <w:tc>
                <w:tcPr>
                  <w:tcW w:w="1860" w:type="dxa"/>
                  <w:vAlign w:val="center"/>
                </w:tcPr>
                <w:p w14:paraId="2AD5B77B" w14:textId="77777777" w:rsidR="00D1664F" w:rsidRDefault="00D1664F" w:rsidP="008C5215">
                  <w:r>
                    <w:t>Kurzbeschreibung</w:t>
                  </w:r>
                </w:p>
              </w:tc>
              <w:tc>
                <w:tcPr>
                  <w:tcW w:w="8381" w:type="dxa"/>
                  <w:vAlign w:val="center"/>
                </w:tcPr>
                <w:p w14:paraId="63ECB4E9" w14:textId="77777777" w:rsidR="00D1664F" w:rsidRDefault="00D3193E" w:rsidP="00687F71">
                  <w:r>
                    <w:t>Es wird ein Werkstück an einer beliebigen Lichtschranke (außer LB_START) abgelegt, dieses wird erkannt und eine Fehlernachricht wird verschickt.</w:t>
                  </w:r>
                </w:p>
              </w:tc>
            </w:tr>
            <w:tr w:rsidR="00D1664F" w14:paraId="2E86CC25" w14:textId="77777777" w:rsidTr="008C5215">
              <w:trPr>
                <w:trHeight w:val="567"/>
              </w:trPr>
              <w:tc>
                <w:tcPr>
                  <w:tcW w:w="1860" w:type="dxa"/>
                  <w:vAlign w:val="center"/>
                </w:tcPr>
                <w:p w14:paraId="166B5669" w14:textId="77777777" w:rsidR="00D1664F" w:rsidRDefault="00D1664F" w:rsidP="008C5215">
                  <w:r>
                    <w:t>Vorbedingungen</w:t>
                  </w:r>
                </w:p>
              </w:tc>
              <w:tc>
                <w:tcPr>
                  <w:tcW w:w="8381" w:type="dxa"/>
                  <w:vAlign w:val="center"/>
                </w:tcPr>
                <w:p w14:paraId="2EDEA5AE" w14:textId="325D8319" w:rsidR="00D1664F" w:rsidRDefault="00D3193E" w:rsidP="008C5215">
                  <w:r>
                    <w:t xml:space="preserve">Das Modul ist </w:t>
                  </w:r>
                  <w:r w:rsidR="00FC765E">
                    <w:t>kalibriert</w:t>
                  </w:r>
                  <w:r>
                    <w:t xml:space="preserve">. </w:t>
                  </w:r>
                  <w:r w:rsidR="00317A91">
                    <w:br/>
                    <w:t>Der START Knopf wurde gedrückt.</w:t>
                  </w:r>
                  <w:r w:rsidR="00317A91">
                    <w:br/>
                  </w:r>
                  <w:r w:rsidR="00475FC7">
                    <w:t>Das Modul befindet sich im Stillstand.</w:t>
                  </w:r>
                </w:p>
              </w:tc>
            </w:tr>
          </w:tbl>
          <w:p w14:paraId="0452694F" w14:textId="77777777" w:rsidR="00D1664F" w:rsidRDefault="00D1664F"/>
          <w:p w14:paraId="689EA236" w14:textId="77777777" w:rsidR="00D1664F" w:rsidRDefault="00D1664F">
            <w:r>
              <w:t>Autor:</w:t>
            </w:r>
            <w:r w:rsidR="008C3C04">
              <w:t xml:space="preserve"> </w:t>
            </w:r>
            <w:r w:rsidR="00D3193E">
              <w:t>Sentler</w:t>
            </w:r>
          </w:p>
          <w:p w14:paraId="28C1D965" w14:textId="77777777" w:rsidR="00D1664F" w:rsidRDefault="00D1664F"/>
        </w:tc>
      </w:tr>
      <w:tr w:rsidR="00D1664F" w14:paraId="3F21AD23" w14:textId="77777777" w:rsidTr="00681D37">
        <w:tc>
          <w:tcPr>
            <w:tcW w:w="10632" w:type="dxa"/>
          </w:tcPr>
          <w:p w14:paraId="1DA69C67" w14:textId="77777777" w:rsidR="00D1664F" w:rsidRDefault="00D1664F" w:rsidP="00D1664F"/>
          <w:p w14:paraId="1BCAE29A" w14:textId="77777777" w:rsidR="00D1664F" w:rsidRDefault="00D1664F" w:rsidP="00D1664F">
            <w:r>
              <w:t>Testablauf:</w:t>
            </w:r>
          </w:p>
          <w:p w14:paraId="5163F6DA" w14:textId="77777777" w:rsidR="00D1664F" w:rsidRDefault="00D1664F" w:rsidP="00D1664F"/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4054"/>
              <w:gridCol w:w="4677"/>
              <w:gridCol w:w="758"/>
            </w:tblGrid>
            <w:tr w:rsidR="00D1664F" w14:paraId="197B0D67" w14:textId="77777777" w:rsidTr="00732FA0">
              <w:tc>
                <w:tcPr>
                  <w:tcW w:w="801" w:type="dxa"/>
                </w:tcPr>
                <w:p w14:paraId="0301D8EC" w14:textId="77777777" w:rsidR="00D1664F" w:rsidRDefault="00D1664F" w:rsidP="00D1664F">
                  <w:r>
                    <w:t>Schritt</w:t>
                  </w:r>
                </w:p>
              </w:tc>
              <w:tc>
                <w:tcPr>
                  <w:tcW w:w="4054" w:type="dxa"/>
                </w:tcPr>
                <w:p w14:paraId="78EB9366" w14:textId="77777777" w:rsidR="00D1664F" w:rsidRDefault="00D1664F" w:rsidP="00D1664F">
                  <w:r>
                    <w:t>Aktion</w:t>
                  </w:r>
                </w:p>
              </w:tc>
              <w:tc>
                <w:tcPr>
                  <w:tcW w:w="4677" w:type="dxa"/>
                </w:tcPr>
                <w:p w14:paraId="00829CB5" w14:textId="77777777" w:rsidR="00D1664F" w:rsidRDefault="00D1664F" w:rsidP="00D1664F">
                  <w:r>
                    <w:t>Erwartung</w:t>
                  </w:r>
                </w:p>
              </w:tc>
              <w:tc>
                <w:tcPr>
                  <w:tcW w:w="758" w:type="dxa"/>
                </w:tcPr>
                <w:p w14:paraId="2DC27E7B" w14:textId="77777777" w:rsidR="00D1664F" w:rsidRDefault="00D1664F" w:rsidP="00D1664F">
                  <w:r>
                    <w:t>Erfüllt</w:t>
                  </w:r>
                </w:p>
              </w:tc>
            </w:tr>
            <w:tr w:rsidR="00D1664F" w14:paraId="737A069A" w14:textId="77777777" w:rsidTr="00D81C08">
              <w:trPr>
                <w:trHeight w:val="794"/>
              </w:trPr>
              <w:tc>
                <w:tcPr>
                  <w:tcW w:w="801" w:type="dxa"/>
                  <w:vAlign w:val="center"/>
                </w:tcPr>
                <w:p w14:paraId="20BDE9CC" w14:textId="77777777" w:rsidR="00D1664F" w:rsidRDefault="009B621B" w:rsidP="00475FC7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054" w:type="dxa"/>
                  <w:vAlign w:val="center"/>
                </w:tcPr>
                <w:p w14:paraId="30BEE9E0" w14:textId="77777777" w:rsidR="00D1664F" w:rsidRDefault="00D3193E" w:rsidP="00732FA0">
                  <w:pPr>
                    <w:tabs>
                      <w:tab w:val="left" w:pos="1830"/>
                    </w:tabs>
                  </w:pPr>
                  <w:r>
                    <w:t xml:space="preserve">Ein beliebiges Werkstück wird in </w:t>
                  </w:r>
                  <w:r w:rsidR="00475FC7">
                    <w:t xml:space="preserve">eine beliebige Lichtschranke (außer LB_START) abgelegt. </w:t>
                  </w:r>
                </w:p>
              </w:tc>
              <w:tc>
                <w:tcPr>
                  <w:tcW w:w="4677" w:type="dxa"/>
                  <w:vAlign w:val="center"/>
                </w:tcPr>
                <w:p w14:paraId="271EFF65" w14:textId="77777777" w:rsidR="00D1664F" w:rsidRDefault="00475FC7" w:rsidP="00687F71">
                  <w:r>
                    <w:t xml:space="preserve">Die Konsole gibt die Fehlernachricht </w:t>
                  </w:r>
                  <w:r w:rsidRPr="00082ADD">
                    <w:t>ITEM_APPEARED</w:t>
                  </w:r>
                  <w:r>
                    <w:t>, mit der Position,</w:t>
                  </w:r>
                  <w:r w:rsidRPr="00475FC7">
                    <w:t xml:space="preserve"> </w:t>
                  </w:r>
                  <w:r>
                    <w:t xml:space="preserve">aus. </w:t>
                  </w:r>
                </w:p>
              </w:tc>
              <w:tc>
                <w:tcPr>
                  <w:tcW w:w="758" w:type="dxa"/>
                  <w:vAlign w:val="center"/>
                </w:tcPr>
                <w:p w14:paraId="6B388CAF" w14:textId="77777777" w:rsidR="00D1664F" w:rsidRDefault="00D1664F" w:rsidP="00732FA0"/>
              </w:tc>
            </w:tr>
          </w:tbl>
          <w:p w14:paraId="2B5C2F44" w14:textId="77777777" w:rsidR="00D1664F" w:rsidRDefault="00D1664F" w:rsidP="00D1664F"/>
          <w:p w14:paraId="0A8E1E25" w14:textId="77777777" w:rsidR="00D1664F" w:rsidRDefault="00905427" w:rsidP="00D1664F">
            <w:r>
              <w:t xml:space="preserve">Abgenommen von: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Datum:</w:t>
            </w:r>
          </w:p>
          <w:p w14:paraId="09272E23" w14:textId="77777777" w:rsidR="00D1664F" w:rsidRDefault="00D1664F"/>
        </w:tc>
      </w:tr>
    </w:tbl>
    <w:p w14:paraId="09FBE8F1" w14:textId="77777777" w:rsidR="00475FC7" w:rsidRDefault="00475FC7">
      <w:r>
        <w:br/>
      </w:r>
    </w:p>
    <w:p w14:paraId="20241522" w14:textId="77777777" w:rsidR="00EF1138" w:rsidRDefault="00475FC7">
      <w:r>
        <w:br w:type="page"/>
      </w:r>
    </w:p>
    <w:tbl>
      <w:tblPr>
        <w:tblStyle w:val="Tabellenraster"/>
        <w:tblW w:w="10632" w:type="dxa"/>
        <w:tblInd w:w="-572" w:type="dxa"/>
        <w:tblLook w:val="04A0" w:firstRow="1" w:lastRow="0" w:firstColumn="1" w:lastColumn="0" w:noHBand="0" w:noVBand="1"/>
      </w:tblPr>
      <w:tblGrid>
        <w:gridCol w:w="10632"/>
      </w:tblGrid>
      <w:tr w:rsidR="00475FC7" w14:paraId="473540FB" w14:textId="77777777" w:rsidTr="00CC7871">
        <w:tc>
          <w:tcPr>
            <w:tcW w:w="10632" w:type="dxa"/>
          </w:tcPr>
          <w:p w14:paraId="234B79F1" w14:textId="77777777" w:rsidR="00475FC7" w:rsidRDefault="00475FC7" w:rsidP="00CC7871"/>
          <w:p w14:paraId="2191DC0F" w14:textId="77777777" w:rsidR="00475FC7" w:rsidRDefault="00475FC7" w:rsidP="00CC7871"/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8381"/>
            </w:tblGrid>
            <w:tr w:rsidR="00475FC7" w14:paraId="3624AD6D" w14:textId="77777777" w:rsidTr="00CC7871">
              <w:trPr>
                <w:trHeight w:val="567"/>
              </w:trPr>
              <w:tc>
                <w:tcPr>
                  <w:tcW w:w="1860" w:type="dxa"/>
                  <w:vAlign w:val="center"/>
                </w:tcPr>
                <w:p w14:paraId="73B3E631" w14:textId="77777777" w:rsidR="00475FC7" w:rsidRPr="00082ADD" w:rsidRDefault="00475FC7" w:rsidP="00CC7871">
                  <w:pPr>
                    <w:rPr>
                      <w:b/>
                    </w:rPr>
                  </w:pPr>
                  <w:r w:rsidRPr="00082ADD">
                    <w:rPr>
                      <w:b/>
                    </w:rPr>
                    <w:t>T-014</w:t>
                  </w:r>
                </w:p>
              </w:tc>
              <w:tc>
                <w:tcPr>
                  <w:tcW w:w="8381" w:type="dxa"/>
                  <w:vAlign w:val="center"/>
                </w:tcPr>
                <w:p w14:paraId="5792CF39" w14:textId="77777777" w:rsidR="00475FC7" w:rsidRDefault="00475FC7" w:rsidP="00CC7871">
                  <w:r>
                    <w:t xml:space="preserve">Werkstück wird unerwartet dem Modul entnommen. </w:t>
                  </w:r>
                </w:p>
              </w:tc>
            </w:tr>
            <w:tr w:rsidR="00475FC7" w14:paraId="36B90C8B" w14:textId="77777777" w:rsidTr="00CC7871">
              <w:trPr>
                <w:trHeight w:val="567"/>
              </w:trPr>
              <w:tc>
                <w:tcPr>
                  <w:tcW w:w="1860" w:type="dxa"/>
                  <w:vAlign w:val="center"/>
                </w:tcPr>
                <w:p w14:paraId="381E01C5" w14:textId="77777777" w:rsidR="00475FC7" w:rsidRDefault="00475FC7" w:rsidP="00CC7871">
                  <w:proofErr w:type="spellStart"/>
                  <w:r>
                    <w:t>Requirements</w:t>
                  </w:r>
                  <w:proofErr w:type="spellEnd"/>
                </w:p>
              </w:tc>
              <w:tc>
                <w:tcPr>
                  <w:tcW w:w="8381" w:type="dxa"/>
                  <w:vAlign w:val="center"/>
                </w:tcPr>
                <w:p w14:paraId="7236ADDE" w14:textId="77777777" w:rsidR="00475FC7" w:rsidRDefault="00475FC7" w:rsidP="00CC7871">
                  <w:r>
                    <w:t>REQ-019</w:t>
                  </w:r>
                </w:p>
              </w:tc>
            </w:tr>
            <w:tr w:rsidR="00475FC7" w14:paraId="5FEEC22B" w14:textId="77777777" w:rsidTr="00CC7871">
              <w:trPr>
                <w:trHeight w:val="567"/>
              </w:trPr>
              <w:tc>
                <w:tcPr>
                  <w:tcW w:w="1860" w:type="dxa"/>
                  <w:vAlign w:val="center"/>
                </w:tcPr>
                <w:p w14:paraId="742303BD" w14:textId="77777777" w:rsidR="00475FC7" w:rsidRDefault="00475FC7" w:rsidP="00CC7871">
                  <w:r>
                    <w:t>Kurzbeschreibung</w:t>
                  </w:r>
                </w:p>
              </w:tc>
              <w:tc>
                <w:tcPr>
                  <w:tcW w:w="8381" w:type="dxa"/>
                  <w:vAlign w:val="center"/>
                </w:tcPr>
                <w:p w14:paraId="7E53624B" w14:textId="77777777" w:rsidR="00475FC7" w:rsidRDefault="00475FC7" w:rsidP="00CC7871">
                  <w:r>
                    <w:t>Es wird ein Werkstück zwischen der LB_START und LB_HEIGHTSENSOR entnommen. Das Modul erkennt, dass ein Werkstück verloren gegangen ist.</w:t>
                  </w:r>
                </w:p>
              </w:tc>
            </w:tr>
            <w:tr w:rsidR="00475FC7" w14:paraId="0B8FB928" w14:textId="77777777" w:rsidTr="00CC7871">
              <w:trPr>
                <w:trHeight w:val="567"/>
              </w:trPr>
              <w:tc>
                <w:tcPr>
                  <w:tcW w:w="1860" w:type="dxa"/>
                  <w:vAlign w:val="center"/>
                </w:tcPr>
                <w:p w14:paraId="659BCD40" w14:textId="77777777" w:rsidR="00475FC7" w:rsidRDefault="00475FC7" w:rsidP="00CC7871">
                  <w:r>
                    <w:t>Vorbedingungen</w:t>
                  </w:r>
                </w:p>
              </w:tc>
              <w:tc>
                <w:tcPr>
                  <w:tcW w:w="8381" w:type="dxa"/>
                  <w:vAlign w:val="center"/>
                </w:tcPr>
                <w:p w14:paraId="251E0417" w14:textId="1E36AB7C" w:rsidR="00475FC7" w:rsidRDefault="00475FC7" w:rsidP="00CC7871">
                  <w:r>
                    <w:t xml:space="preserve">Das Modul ist </w:t>
                  </w:r>
                  <w:r w:rsidR="00FC765E">
                    <w:t>kalibrier</w:t>
                  </w:r>
                  <w:r w:rsidR="00317A91">
                    <w:t>t</w:t>
                  </w:r>
                  <w:r>
                    <w:t xml:space="preserve">. </w:t>
                  </w:r>
                  <w:r w:rsidR="00317A91">
                    <w:br/>
                  </w:r>
                  <w:r w:rsidR="00317A91">
                    <w:t>Der START Knopf wurde gedrückt.</w:t>
                  </w:r>
                  <w:r w:rsidR="00317A91">
                    <w:br/>
                  </w:r>
                  <w:r>
                    <w:t>Das Modul befindet sich im Stillstand.</w:t>
                  </w:r>
                </w:p>
              </w:tc>
            </w:tr>
          </w:tbl>
          <w:p w14:paraId="23BEDBFF" w14:textId="77777777" w:rsidR="00475FC7" w:rsidRDefault="00475FC7" w:rsidP="00CC7871"/>
          <w:p w14:paraId="6C0A7C68" w14:textId="77777777" w:rsidR="00475FC7" w:rsidRDefault="00475FC7" w:rsidP="00CC7871">
            <w:r>
              <w:t>Autor: Sentler</w:t>
            </w:r>
          </w:p>
          <w:p w14:paraId="69539984" w14:textId="77777777" w:rsidR="00475FC7" w:rsidRDefault="00475FC7" w:rsidP="00CC7871"/>
        </w:tc>
      </w:tr>
      <w:tr w:rsidR="00475FC7" w14:paraId="655FBED7" w14:textId="77777777" w:rsidTr="00CC7871">
        <w:tc>
          <w:tcPr>
            <w:tcW w:w="10632" w:type="dxa"/>
          </w:tcPr>
          <w:p w14:paraId="610AC9D4" w14:textId="77777777" w:rsidR="00475FC7" w:rsidRDefault="00475FC7" w:rsidP="00CC7871"/>
          <w:p w14:paraId="75EDB263" w14:textId="77777777" w:rsidR="00475FC7" w:rsidRDefault="00475FC7" w:rsidP="00CC7871">
            <w:r>
              <w:t>Testablauf:</w:t>
            </w:r>
          </w:p>
          <w:p w14:paraId="3AE18124" w14:textId="77777777" w:rsidR="00475FC7" w:rsidRDefault="00475FC7" w:rsidP="00CC7871"/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4054"/>
              <w:gridCol w:w="4677"/>
              <w:gridCol w:w="758"/>
            </w:tblGrid>
            <w:tr w:rsidR="00475FC7" w14:paraId="0C376A88" w14:textId="77777777" w:rsidTr="00CC7871">
              <w:tc>
                <w:tcPr>
                  <w:tcW w:w="801" w:type="dxa"/>
                </w:tcPr>
                <w:p w14:paraId="7824219C" w14:textId="77777777" w:rsidR="00475FC7" w:rsidRDefault="00475FC7" w:rsidP="00CC7871">
                  <w:r>
                    <w:t>Schritt</w:t>
                  </w:r>
                </w:p>
              </w:tc>
              <w:tc>
                <w:tcPr>
                  <w:tcW w:w="4054" w:type="dxa"/>
                </w:tcPr>
                <w:p w14:paraId="1D2A4E37" w14:textId="77777777" w:rsidR="00475FC7" w:rsidRDefault="00475FC7" w:rsidP="00CC7871">
                  <w:r>
                    <w:t>Aktion</w:t>
                  </w:r>
                </w:p>
              </w:tc>
              <w:tc>
                <w:tcPr>
                  <w:tcW w:w="4677" w:type="dxa"/>
                </w:tcPr>
                <w:p w14:paraId="7B076739" w14:textId="77777777" w:rsidR="00475FC7" w:rsidRDefault="00475FC7" w:rsidP="00CC7871">
                  <w:r>
                    <w:t>Erwartung</w:t>
                  </w:r>
                </w:p>
              </w:tc>
              <w:tc>
                <w:tcPr>
                  <w:tcW w:w="758" w:type="dxa"/>
                </w:tcPr>
                <w:p w14:paraId="660FEE57" w14:textId="77777777" w:rsidR="00475FC7" w:rsidRDefault="00475FC7" w:rsidP="00CC7871">
                  <w:r>
                    <w:t>Erfüllt</w:t>
                  </w:r>
                </w:p>
              </w:tc>
            </w:tr>
            <w:tr w:rsidR="00475FC7" w14:paraId="0AD91237" w14:textId="77777777" w:rsidTr="00CC7871">
              <w:trPr>
                <w:trHeight w:val="794"/>
              </w:trPr>
              <w:tc>
                <w:tcPr>
                  <w:tcW w:w="801" w:type="dxa"/>
                  <w:vAlign w:val="center"/>
                </w:tcPr>
                <w:p w14:paraId="44FE9E9A" w14:textId="77777777" w:rsidR="00475FC7" w:rsidRDefault="00475FC7" w:rsidP="00475FC7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054" w:type="dxa"/>
                  <w:vAlign w:val="center"/>
                </w:tcPr>
                <w:p w14:paraId="77174073" w14:textId="77777777" w:rsidR="00475FC7" w:rsidRDefault="00475FC7" w:rsidP="00CC7871">
                  <w:pPr>
                    <w:tabs>
                      <w:tab w:val="left" w:pos="1830"/>
                    </w:tabs>
                  </w:pPr>
                  <w:r>
                    <w:t>Ein beliebiges Werkstück wird in der LB_START abgelegt.</w:t>
                  </w:r>
                </w:p>
              </w:tc>
              <w:tc>
                <w:tcPr>
                  <w:tcW w:w="4677" w:type="dxa"/>
                  <w:vAlign w:val="center"/>
                </w:tcPr>
                <w:p w14:paraId="5210790F" w14:textId="77777777" w:rsidR="00475FC7" w:rsidRDefault="00475FC7" w:rsidP="00CC7871">
                  <w:r>
                    <w:t>Das Modul fährt an und befördert das Werkstück.</w:t>
                  </w:r>
                </w:p>
              </w:tc>
              <w:tc>
                <w:tcPr>
                  <w:tcW w:w="758" w:type="dxa"/>
                  <w:vAlign w:val="center"/>
                </w:tcPr>
                <w:p w14:paraId="5D0102E6" w14:textId="77777777" w:rsidR="00475FC7" w:rsidRDefault="00475FC7" w:rsidP="00CC7871"/>
              </w:tc>
            </w:tr>
            <w:tr w:rsidR="00475FC7" w14:paraId="6CA975FE" w14:textId="77777777" w:rsidTr="00CC7871">
              <w:trPr>
                <w:trHeight w:val="794"/>
              </w:trPr>
              <w:tc>
                <w:tcPr>
                  <w:tcW w:w="801" w:type="dxa"/>
                  <w:vAlign w:val="center"/>
                </w:tcPr>
                <w:p w14:paraId="449C8798" w14:textId="77777777" w:rsidR="00475FC7" w:rsidRDefault="00475FC7" w:rsidP="00CC7871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4054" w:type="dxa"/>
                  <w:vAlign w:val="center"/>
                </w:tcPr>
                <w:p w14:paraId="440AB43A" w14:textId="77777777" w:rsidR="00475FC7" w:rsidRDefault="00475FC7" w:rsidP="00CC7871">
                  <w:pPr>
                    <w:tabs>
                      <w:tab w:val="left" w:pos="1830"/>
                    </w:tabs>
                  </w:pPr>
                  <w:r>
                    <w:t>Das Werkstück verlässt die LB_START.</w:t>
                  </w:r>
                </w:p>
              </w:tc>
              <w:tc>
                <w:tcPr>
                  <w:tcW w:w="4677" w:type="dxa"/>
                  <w:vAlign w:val="center"/>
                </w:tcPr>
                <w:p w14:paraId="69B0DF06" w14:textId="77777777" w:rsidR="00475FC7" w:rsidRDefault="00475FC7" w:rsidP="00CC7871">
                  <w:r>
                    <w:t>Das Modul bewegt das Werkstück weiter fort.</w:t>
                  </w:r>
                </w:p>
              </w:tc>
              <w:tc>
                <w:tcPr>
                  <w:tcW w:w="758" w:type="dxa"/>
                  <w:vAlign w:val="center"/>
                </w:tcPr>
                <w:p w14:paraId="4168CDBC" w14:textId="77777777" w:rsidR="00475FC7" w:rsidRDefault="00475FC7" w:rsidP="00CC7871"/>
              </w:tc>
            </w:tr>
            <w:tr w:rsidR="00475FC7" w14:paraId="3BB279D2" w14:textId="77777777" w:rsidTr="00CC7871">
              <w:trPr>
                <w:trHeight w:val="794"/>
              </w:trPr>
              <w:tc>
                <w:tcPr>
                  <w:tcW w:w="801" w:type="dxa"/>
                  <w:vAlign w:val="center"/>
                </w:tcPr>
                <w:p w14:paraId="3C20832A" w14:textId="77777777" w:rsidR="00475FC7" w:rsidRDefault="00475FC7" w:rsidP="00CC7871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4054" w:type="dxa"/>
                  <w:vAlign w:val="center"/>
                </w:tcPr>
                <w:p w14:paraId="4654BFB1" w14:textId="77777777" w:rsidR="00475FC7" w:rsidRDefault="00475FC7" w:rsidP="00CC7871">
                  <w:pPr>
                    <w:tabs>
                      <w:tab w:val="left" w:pos="1830"/>
                    </w:tabs>
                  </w:pPr>
                  <w:r>
                    <w:t>Das Werkstück wird zwischen LB_START und LB_HEIGHTSENSOR entnommen.</w:t>
                  </w:r>
                </w:p>
              </w:tc>
              <w:tc>
                <w:tcPr>
                  <w:tcW w:w="4677" w:type="dxa"/>
                  <w:vAlign w:val="center"/>
                </w:tcPr>
                <w:p w14:paraId="3C4AD68C" w14:textId="77777777" w:rsidR="00475FC7" w:rsidRDefault="00475FC7" w:rsidP="00CC7871">
                  <w:r>
                    <w:t xml:space="preserve">Das Modul bleibt stehen und die Konsole gibt den erkannten Fehler ITEM_DISAPPEARED, mit der Position, aus. </w:t>
                  </w:r>
                </w:p>
              </w:tc>
              <w:tc>
                <w:tcPr>
                  <w:tcW w:w="758" w:type="dxa"/>
                  <w:vAlign w:val="center"/>
                </w:tcPr>
                <w:p w14:paraId="1E158C42" w14:textId="77777777" w:rsidR="00475FC7" w:rsidRDefault="00475FC7" w:rsidP="00CC7871"/>
              </w:tc>
            </w:tr>
          </w:tbl>
          <w:p w14:paraId="48F84FD2" w14:textId="77777777" w:rsidR="00475FC7" w:rsidRDefault="00475FC7" w:rsidP="00CC7871"/>
          <w:p w14:paraId="791AFFA8" w14:textId="77777777" w:rsidR="00475FC7" w:rsidRDefault="00475FC7" w:rsidP="00CC7871">
            <w:r>
              <w:t xml:space="preserve">Abgenommen von: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Datum:</w:t>
            </w:r>
          </w:p>
          <w:p w14:paraId="1BCEBE1A" w14:textId="77777777" w:rsidR="00475FC7" w:rsidRDefault="00475FC7" w:rsidP="00CC7871"/>
        </w:tc>
      </w:tr>
    </w:tbl>
    <w:p w14:paraId="25291E51" w14:textId="77777777" w:rsidR="00FC765E" w:rsidRDefault="00FC765E"/>
    <w:p w14:paraId="357CC598" w14:textId="77777777" w:rsidR="00475FC7" w:rsidRDefault="00FC765E">
      <w:r>
        <w:br w:type="page"/>
      </w:r>
    </w:p>
    <w:tbl>
      <w:tblPr>
        <w:tblStyle w:val="Tabellenraster"/>
        <w:tblW w:w="10632" w:type="dxa"/>
        <w:tblInd w:w="-572" w:type="dxa"/>
        <w:tblLook w:val="04A0" w:firstRow="1" w:lastRow="0" w:firstColumn="1" w:lastColumn="0" w:noHBand="0" w:noVBand="1"/>
      </w:tblPr>
      <w:tblGrid>
        <w:gridCol w:w="10632"/>
      </w:tblGrid>
      <w:tr w:rsidR="00FC765E" w14:paraId="2A016E8C" w14:textId="77777777" w:rsidTr="00CC7871">
        <w:tc>
          <w:tcPr>
            <w:tcW w:w="10632" w:type="dxa"/>
          </w:tcPr>
          <w:p w14:paraId="0EB52C97" w14:textId="77777777" w:rsidR="00FC765E" w:rsidRDefault="00FC765E" w:rsidP="00CC7871"/>
          <w:p w14:paraId="577C6490" w14:textId="77777777" w:rsidR="00FC765E" w:rsidRDefault="00FC765E" w:rsidP="00CC7871"/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8381"/>
            </w:tblGrid>
            <w:tr w:rsidR="00FC765E" w14:paraId="56E8CC02" w14:textId="77777777" w:rsidTr="00CC7871">
              <w:trPr>
                <w:trHeight w:val="567"/>
              </w:trPr>
              <w:tc>
                <w:tcPr>
                  <w:tcW w:w="1860" w:type="dxa"/>
                  <w:vAlign w:val="center"/>
                </w:tcPr>
                <w:p w14:paraId="5A2ABBA2" w14:textId="77777777" w:rsidR="00FC765E" w:rsidRPr="00082ADD" w:rsidRDefault="00FC765E" w:rsidP="00CC7871">
                  <w:pPr>
                    <w:rPr>
                      <w:b/>
                    </w:rPr>
                  </w:pPr>
                  <w:r w:rsidRPr="00082ADD">
                    <w:rPr>
                      <w:b/>
                    </w:rPr>
                    <w:t>T-015</w:t>
                  </w:r>
                </w:p>
              </w:tc>
              <w:tc>
                <w:tcPr>
                  <w:tcW w:w="8381" w:type="dxa"/>
                  <w:vAlign w:val="center"/>
                </w:tcPr>
                <w:p w14:paraId="346D0F18" w14:textId="77777777" w:rsidR="00FC765E" w:rsidRDefault="00FC765E" w:rsidP="00CC7871">
                  <w:r>
                    <w:t xml:space="preserve">Werkstück wird aussortiert. </w:t>
                  </w:r>
                </w:p>
              </w:tc>
            </w:tr>
            <w:tr w:rsidR="00FC765E" w14:paraId="00479A41" w14:textId="77777777" w:rsidTr="00CC7871">
              <w:trPr>
                <w:trHeight w:val="567"/>
              </w:trPr>
              <w:tc>
                <w:tcPr>
                  <w:tcW w:w="1860" w:type="dxa"/>
                  <w:vAlign w:val="center"/>
                </w:tcPr>
                <w:p w14:paraId="3BE73CB9" w14:textId="77777777" w:rsidR="00FC765E" w:rsidRDefault="00FC765E" w:rsidP="00CC7871">
                  <w:proofErr w:type="spellStart"/>
                  <w:r>
                    <w:t>Requirements</w:t>
                  </w:r>
                  <w:proofErr w:type="spellEnd"/>
                </w:p>
              </w:tc>
              <w:tc>
                <w:tcPr>
                  <w:tcW w:w="8381" w:type="dxa"/>
                  <w:vAlign w:val="center"/>
                </w:tcPr>
                <w:p w14:paraId="31115070" w14:textId="77777777" w:rsidR="00FC765E" w:rsidRDefault="00FC765E" w:rsidP="00CC7871">
                  <w:r>
                    <w:t>-</w:t>
                  </w:r>
                </w:p>
              </w:tc>
            </w:tr>
            <w:tr w:rsidR="00FC765E" w14:paraId="27BCBCEE" w14:textId="77777777" w:rsidTr="00CC7871">
              <w:trPr>
                <w:trHeight w:val="567"/>
              </w:trPr>
              <w:tc>
                <w:tcPr>
                  <w:tcW w:w="1860" w:type="dxa"/>
                  <w:vAlign w:val="center"/>
                </w:tcPr>
                <w:p w14:paraId="55F5609E" w14:textId="77777777" w:rsidR="00FC765E" w:rsidRDefault="00FC765E" w:rsidP="00CC7871">
                  <w:r>
                    <w:t>Kurzbeschreibung</w:t>
                  </w:r>
                </w:p>
              </w:tc>
              <w:tc>
                <w:tcPr>
                  <w:tcW w:w="8381" w:type="dxa"/>
                  <w:vAlign w:val="center"/>
                </w:tcPr>
                <w:p w14:paraId="41885F4C" w14:textId="77777777" w:rsidR="00FC765E" w:rsidRDefault="00FC765E" w:rsidP="00CC7871">
                  <w:r>
                    <w:t xml:space="preserve">Es wird ein Werkstück ordnungsgemäß aufgelegt, bis zum Switch befördert und aussortiert. </w:t>
                  </w:r>
                </w:p>
              </w:tc>
            </w:tr>
            <w:tr w:rsidR="00FC765E" w14:paraId="7AFD1C50" w14:textId="77777777" w:rsidTr="00CC7871">
              <w:trPr>
                <w:trHeight w:val="567"/>
              </w:trPr>
              <w:tc>
                <w:tcPr>
                  <w:tcW w:w="1860" w:type="dxa"/>
                  <w:vAlign w:val="center"/>
                </w:tcPr>
                <w:p w14:paraId="0EA8B388" w14:textId="77777777" w:rsidR="00FC765E" w:rsidRDefault="00FC765E" w:rsidP="00CC7871">
                  <w:r>
                    <w:t>Vorbedingungen</w:t>
                  </w:r>
                </w:p>
              </w:tc>
              <w:tc>
                <w:tcPr>
                  <w:tcW w:w="8381" w:type="dxa"/>
                  <w:vAlign w:val="center"/>
                </w:tcPr>
                <w:p w14:paraId="78FC1D4D" w14:textId="1E3254E4" w:rsidR="00FC765E" w:rsidRDefault="00FC765E" w:rsidP="00CC7871">
                  <w:r>
                    <w:t xml:space="preserve">Das Modul ist kalibriert. </w:t>
                  </w:r>
                  <w:r w:rsidR="00317A91">
                    <w:br/>
                  </w:r>
                  <w:r w:rsidR="00317A91">
                    <w:t>Der START Knopf wurde gedrückt.</w:t>
                  </w:r>
                  <w:r w:rsidR="00317A91">
                    <w:br/>
                  </w:r>
                  <w:r>
                    <w:t>Das Modul befindet sich im Stillstand.</w:t>
                  </w:r>
                </w:p>
              </w:tc>
            </w:tr>
          </w:tbl>
          <w:p w14:paraId="5B342751" w14:textId="77777777" w:rsidR="00FC765E" w:rsidRDefault="00FC765E" w:rsidP="00CC7871"/>
          <w:p w14:paraId="7AD52ACF" w14:textId="77777777" w:rsidR="00FC765E" w:rsidRDefault="00FC765E" w:rsidP="00CC7871">
            <w:r>
              <w:t>Autor: Sentler</w:t>
            </w:r>
          </w:p>
          <w:p w14:paraId="5ED845FA" w14:textId="77777777" w:rsidR="00FC765E" w:rsidRDefault="00FC765E" w:rsidP="00CC7871"/>
        </w:tc>
      </w:tr>
      <w:tr w:rsidR="00FC765E" w14:paraId="41445FFB" w14:textId="77777777" w:rsidTr="00CC7871">
        <w:tc>
          <w:tcPr>
            <w:tcW w:w="10632" w:type="dxa"/>
          </w:tcPr>
          <w:p w14:paraId="13FACBD3" w14:textId="77777777" w:rsidR="00FC765E" w:rsidRDefault="00FC765E" w:rsidP="00CC7871"/>
          <w:p w14:paraId="176A24C3" w14:textId="77777777" w:rsidR="00FC765E" w:rsidRDefault="00FC765E" w:rsidP="00CC7871">
            <w:r>
              <w:t>Testablauf:</w:t>
            </w:r>
          </w:p>
          <w:p w14:paraId="5E110EC6" w14:textId="77777777" w:rsidR="00FC765E" w:rsidRDefault="00FC765E" w:rsidP="00CC7871"/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4054"/>
              <w:gridCol w:w="4677"/>
              <w:gridCol w:w="758"/>
            </w:tblGrid>
            <w:tr w:rsidR="00FC765E" w14:paraId="4C7B2CF0" w14:textId="77777777" w:rsidTr="00CC7871">
              <w:tc>
                <w:tcPr>
                  <w:tcW w:w="801" w:type="dxa"/>
                </w:tcPr>
                <w:p w14:paraId="4F70BC23" w14:textId="77777777" w:rsidR="00FC765E" w:rsidRDefault="00FC765E" w:rsidP="00CC7871">
                  <w:r>
                    <w:t>Schritt</w:t>
                  </w:r>
                </w:p>
              </w:tc>
              <w:tc>
                <w:tcPr>
                  <w:tcW w:w="4054" w:type="dxa"/>
                </w:tcPr>
                <w:p w14:paraId="32EE6E5F" w14:textId="77777777" w:rsidR="00FC765E" w:rsidRDefault="00FC765E" w:rsidP="00CC7871">
                  <w:r>
                    <w:t>Aktion</w:t>
                  </w:r>
                </w:p>
              </w:tc>
              <w:tc>
                <w:tcPr>
                  <w:tcW w:w="4677" w:type="dxa"/>
                </w:tcPr>
                <w:p w14:paraId="000CFC52" w14:textId="77777777" w:rsidR="00FC765E" w:rsidRDefault="00FC765E" w:rsidP="00CC7871">
                  <w:r>
                    <w:t>Erwartung</w:t>
                  </w:r>
                </w:p>
              </w:tc>
              <w:tc>
                <w:tcPr>
                  <w:tcW w:w="758" w:type="dxa"/>
                </w:tcPr>
                <w:p w14:paraId="0D38860C" w14:textId="77777777" w:rsidR="00FC765E" w:rsidRDefault="00FC765E" w:rsidP="00CC7871">
                  <w:r>
                    <w:t>Erfüllt</w:t>
                  </w:r>
                </w:p>
              </w:tc>
            </w:tr>
            <w:tr w:rsidR="00FC765E" w14:paraId="10E5A832" w14:textId="77777777" w:rsidTr="00CC7871">
              <w:trPr>
                <w:trHeight w:val="794"/>
              </w:trPr>
              <w:tc>
                <w:tcPr>
                  <w:tcW w:w="801" w:type="dxa"/>
                  <w:vAlign w:val="center"/>
                </w:tcPr>
                <w:p w14:paraId="2C77CBA0" w14:textId="77777777" w:rsidR="00FC765E" w:rsidRDefault="00FC765E" w:rsidP="00CC7871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054" w:type="dxa"/>
                  <w:vAlign w:val="center"/>
                </w:tcPr>
                <w:p w14:paraId="0ACB71A0" w14:textId="77777777" w:rsidR="00FC765E" w:rsidRDefault="00FC765E" w:rsidP="00CC7871">
                  <w:pPr>
                    <w:tabs>
                      <w:tab w:val="left" w:pos="1830"/>
                    </w:tabs>
                  </w:pPr>
                  <w:r>
                    <w:t>Ein beliebiges Werkstück wird in der LB_START abgelegt.</w:t>
                  </w:r>
                </w:p>
              </w:tc>
              <w:tc>
                <w:tcPr>
                  <w:tcW w:w="4677" w:type="dxa"/>
                  <w:vAlign w:val="center"/>
                </w:tcPr>
                <w:p w14:paraId="39D2B8F4" w14:textId="77777777" w:rsidR="00FC765E" w:rsidRDefault="00FC765E" w:rsidP="00CC7871">
                  <w:r>
                    <w:t>Das Modul fährt an und befördert das Werkstück.</w:t>
                  </w:r>
                </w:p>
              </w:tc>
              <w:tc>
                <w:tcPr>
                  <w:tcW w:w="758" w:type="dxa"/>
                  <w:vAlign w:val="center"/>
                </w:tcPr>
                <w:p w14:paraId="640E3A76" w14:textId="77777777" w:rsidR="00FC765E" w:rsidRDefault="00FC765E" w:rsidP="00CC7871"/>
              </w:tc>
            </w:tr>
            <w:tr w:rsidR="00FC765E" w14:paraId="237625BC" w14:textId="77777777" w:rsidTr="00CC7871">
              <w:trPr>
                <w:trHeight w:val="794"/>
              </w:trPr>
              <w:tc>
                <w:tcPr>
                  <w:tcW w:w="801" w:type="dxa"/>
                  <w:vAlign w:val="center"/>
                </w:tcPr>
                <w:p w14:paraId="55724C25" w14:textId="77777777" w:rsidR="00FC765E" w:rsidRDefault="00FC765E" w:rsidP="00CC7871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4054" w:type="dxa"/>
                  <w:vAlign w:val="center"/>
                </w:tcPr>
                <w:p w14:paraId="1CE01A4F" w14:textId="77777777" w:rsidR="00FC765E" w:rsidRDefault="00FC765E" w:rsidP="00CC7871">
                  <w:pPr>
                    <w:tabs>
                      <w:tab w:val="left" w:pos="1830"/>
                    </w:tabs>
                  </w:pPr>
                  <w:r>
                    <w:t>Das Werkstück kommt an der LB_SWITCH an.</w:t>
                  </w:r>
                </w:p>
              </w:tc>
              <w:tc>
                <w:tcPr>
                  <w:tcW w:w="4677" w:type="dxa"/>
                  <w:vAlign w:val="center"/>
                </w:tcPr>
                <w:p w14:paraId="5C5E0DA2" w14:textId="77777777" w:rsidR="00FC765E" w:rsidRDefault="00FC765E" w:rsidP="00CC7871">
                  <w:r>
                    <w:t>Das Modul sendet die gesammelten Werkstückinformationen an den Master. Die Weiche wird nicht geöffnet.</w:t>
                  </w:r>
                </w:p>
              </w:tc>
              <w:tc>
                <w:tcPr>
                  <w:tcW w:w="758" w:type="dxa"/>
                  <w:vAlign w:val="center"/>
                </w:tcPr>
                <w:p w14:paraId="1F3DDDE4" w14:textId="77777777" w:rsidR="00FC765E" w:rsidRDefault="00FC765E" w:rsidP="00CC7871"/>
              </w:tc>
            </w:tr>
            <w:tr w:rsidR="00FC765E" w14:paraId="0B3C232F" w14:textId="77777777" w:rsidTr="00CC7871">
              <w:trPr>
                <w:trHeight w:val="794"/>
              </w:trPr>
              <w:tc>
                <w:tcPr>
                  <w:tcW w:w="801" w:type="dxa"/>
                  <w:vAlign w:val="center"/>
                </w:tcPr>
                <w:p w14:paraId="06924FBA" w14:textId="77777777" w:rsidR="00FC765E" w:rsidRDefault="00FC765E" w:rsidP="00CC7871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4054" w:type="dxa"/>
                  <w:vAlign w:val="center"/>
                </w:tcPr>
                <w:p w14:paraId="36094F6A" w14:textId="77777777" w:rsidR="00FC765E" w:rsidRDefault="00FC765E" w:rsidP="00CC7871">
                  <w:pPr>
                    <w:tabs>
                      <w:tab w:val="left" w:pos="1830"/>
                    </w:tabs>
                  </w:pPr>
                  <w:r>
                    <w:t>Das Werkstück rutscht die Rampe herunter.</w:t>
                  </w:r>
                </w:p>
              </w:tc>
              <w:tc>
                <w:tcPr>
                  <w:tcW w:w="4677" w:type="dxa"/>
                  <w:vAlign w:val="center"/>
                </w:tcPr>
                <w:p w14:paraId="1E385BDE" w14:textId="77777777" w:rsidR="00FC765E" w:rsidRDefault="00B7568D" w:rsidP="00CC7871">
                  <w:r>
                    <w:t>Das Modul bleibt stehen.</w:t>
                  </w:r>
                  <w:r>
                    <w:br/>
                  </w:r>
                  <w:r w:rsidR="00FC765E">
                    <w:t xml:space="preserve">Die Konsole </w:t>
                  </w:r>
                  <w:r w:rsidR="006457B0">
                    <w:t>druckt</w:t>
                  </w:r>
                  <w:r w:rsidR="00FC765E">
                    <w:t xml:space="preserve"> die Nachricht</w:t>
                  </w:r>
                  <w:r>
                    <w:t xml:space="preserve"> ITEM_REMOVED aus.</w:t>
                  </w:r>
                </w:p>
              </w:tc>
              <w:tc>
                <w:tcPr>
                  <w:tcW w:w="758" w:type="dxa"/>
                  <w:vAlign w:val="center"/>
                </w:tcPr>
                <w:p w14:paraId="73291CA0" w14:textId="77777777" w:rsidR="00FC765E" w:rsidRDefault="00FC765E" w:rsidP="00CC7871"/>
              </w:tc>
            </w:tr>
          </w:tbl>
          <w:p w14:paraId="1D1E7BB2" w14:textId="77777777" w:rsidR="00FC765E" w:rsidRDefault="00FC765E" w:rsidP="00CC7871"/>
          <w:p w14:paraId="357C294A" w14:textId="77777777" w:rsidR="00FC765E" w:rsidRDefault="00FC765E" w:rsidP="00CC7871">
            <w:r>
              <w:t xml:space="preserve">Abgenommen von: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Datum:</w:t>
            </w:r>
          </w:p>
          <w:p w14:paraId="7748DC9D" w14:textId="77777777" w:rsidR="00FC765E" w:rsidRDefault="00FC765E" w:rsidP="00CC7871"/>
        </w:tc>
      </w:tr>
    </w:tbl>
    <w:p w14:paraId="7722FE37" w14:textId="77777777" w:rsidR="00FC765E" w:rsidRDefault="00FC765E"/>
    <w:p w14:paraId="147F829D" w14:textId="77777777" w:rsidR="00FC765E" w:rsidRDefault="00FC765E">
      <w:r>
        <w:br w:type="page"/>
      </w:r>
    </w:p>
    <w:tbl>
      <w:tblPr>
        <w:tblStyle w:val="Tabellenraster"/>
        <w:tblW w:w="10632" w:type="dxa"/>
        <w:tblInd w:w="-572" w:type="dxa"/>
        <w:tblLook w:val="04A0" w:firstRow="1" w:lastRow="0" w:firstColumn="1" w:lastColumn="0" w:noHBand="0" w:noVBand="1"/>
      </w:tblPr>
      <w:tblGrid>
        <w:gridCol w:w="10632"/>
      </w:tblGrid>
      <w:tr w:rsidR="00FC765E" w14:paraId="5B4080D0" w14:textId="77777777" w:rsidTr="00CC7871">
        <w:tc>
          <w:tcPr>
            <w:tcW w:w="10632" w:type="dxa"/>
          </w:tcPr>
          <w:p w14:paraId="7AC2739C" w14:textId="77777777" w:rsidR="00FC765E" w:rsidRDefault="00FC765E" w:rsidP="00CC7871"/>
          <w:p w14:paraId="10DA18D1" w14:textId="77777777" w:rsidR="00FC765E" w:rsidRDefault="00FC765E" w:rsidP="00CC7871"/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8381"/>
            </w:tblGrid>
            <w:tr w:rsidR="00FC765E" w14:paraId="3CD8DE00" w14:textId="77777777" w:rsidTr="00CC7871">
              <w:trPr>
                <w:trHeight w:val="567"/>
              </w:trPr>
              <w:tc>
                <w:tcPr>
                  <w:tcW w:w="1860" w:type="dxa"/>
                  <w:vAlign w:val="center"/>
                </w:tcPr>
                <w:p w14:paraId="19F6C832" w14:textId="77777777" w:rsidR="00FC765E" w:rsidRPr="00082ADD" w:rsidRDefault="00FC765E" w:rsidP="00CC7871">
                  <w:pPr>
                    <w:rPr>
                      <w:b/>
                    </w:rPr>
                  </w:pPr>
                  <w:r w:rsidRPr="00082ADD">
                    <w:rPr>
                      <w:b/>
                    </w:rPr>
                    <w:t>T-016</w:t>
                  </w:r>
                </w:p>
              </w:tc>
              <w:tc>
                <w:tcPr>
                  <w:tcW w:w="8381" w:type="dxa"/>
                  <w:vAlign w:val="center"/>
                </w:tcPr>
                <w:p w14:paraId="2B6AD778" w14:textId="77777777" w:rsidR="00FC765E" w:rsidRDefault="00FC765E" w:rsidP="00CC7871">
                  <w:r>
                    <w:t xml:space="preserve">Werkstück wird an der Weiche durchgelassen. </w:t>
                  </w:r>
                </w:p>
              </w:tc>
            </w:tr>
            <w:tr w:rsidR="00FC765E" w14:paraId="366893E3" w14:textId="77777777" w:rsidTr="00CC7871">
              <w:trPr>
                <w:trHeight w:val="567"/>
              </w:trPr>
              <w:tc>
                <w:tcPr>
                  <w:tcW w:w="1860" w:type="dxa"/>
                  <w:vAlign w:val="center"/>
                </w:tcPr>
                <w:p w14:paraId="66C983CF" w14:textId="77777777" w:rsidR="00FC765E" w:rsidRDefault="00FC765E" w:rsidP="00CC7871">
                  <w:proofErr w:type="spellStart"/>
                  <w:r>
                    <w:t>Requirements</w:t>
                  </w:r>
                  <w:proofErr w:type="spellEnd"/>
                </w:p>
              </w:tc>
              <w:tc>
                <w:tcPr>
                  <w:tcW w:w="8381" w:type="dxa"/>
                  <w:vAlign w:val="center"/>
                </w:tcPr>
                <w:p w14:paraId="5BD285EC" w14:textId="77777777" w:rsidR="00FC765E" w:rsidRDefault="00FC765E" w:rsidP="00CC7871">
                  <w:r>
                    <w:t>-</w:t>
                  </w:r>
                </w:p>
              </w:tc>
            </w:tr>
            <w:tr w:rsidR="00FC765E" w14:paraId="78170D16" w14:textId="77777777" w:rsidTr="00CC7871">
              <w:trPr>
                <w:trHeight w:val="567"/>
              </w:trPr>
              <w:tc>
                <w:tcPr>
                  <w:tcW w:w="1860" w:type="dxa"/>
                  <w:vAlign w:val="center"/>
                </w:tcPr>
                <w:p w14:paraId="64FE4D8B" w14:textId="77777777" w:rsidR="00FC765E" w:rsidRDefault="00FC765E" w:rsidP="00CC7871">
                  <w:r>
                    <w:t>Kurzbeschreibung</w:t>
                  </w:r>
                </w:p>
              </w:tc>
              <w:tc>
                <w:tcPr>
                  <w:tcW w:w="8381" w:type="dxa"/>
                  <w:vAlign w:val="center"/>
                </w:tcPr>
                <w:p w14:paraId="0AF1C4C9" w14:textId="77777777" w:rsidR="00FC765E" w:rsidRDefault="00FC765E" w:rsidP="00CC7871">
                  <w:r>
                    <w:t>Es wird ein Werkstück ordnungsgemäß aufgelegt wird bis zum Switch befördert</w:t>
                  </w:r>
                  <w:r w:rsidR="006457B0">
                    <w:t>, durchgelassen und bis zum Ende des Moduls befördert.</w:t>
                  </w:r>
                  <w:r>
                    <w:t xml:space="preserve"> </w:t>
                  </w:r>
                </w:p>
              </w:tc>
            </w:tr>
            <w:tr w:rsidR="00FC765E" w14:paraId="09F491A3" w14:textId="77777777" w:rsidTr="00CC7871">
              <w:trPr>
                <w:trHeight w:val="567"/>
              </w:trPr>
              <w:tc>
                <w:tcPr>
                  <w:tcW w:w="1860" w:type="dxa"/>
                  <w:vAlign w:val="center"/>
                </w:tcPr>
                <w:p w14:paraId="275DFC6E" w14:textId="77777777" w:rsidR="00FC765E" w:rsidRDefault="00FC765E" w:rsidP="00CC7871">
                  <w:r>
                    <w:t>Vorbedingungen</w:t>
                  </w:r>
                </w:p>
              </w:tc>
              <w:tc>
                <w:tcPr>
                  <w:tcW w:w="8381" w:type="dxa"/>
                  <w:vAlign w:val="center"/>
                </w:tcPr>
                <w:p w14:paraId="1CA1E5AB" w14:textId="35042AAB" w:rsidR="00E74FC1" w:rsidRDefault="00FC765E" w:rsidP="00CC7871">
                  <w:r>
                    <w:t xml:space="preserve">Das Modul ist kalibriert. </w:t>
                  </w:r>
                  <w:r w:rsidR="00317A91">
                    <w:br/>
                  </w:r>
                  <w:r w:rsidR="00317A91">
                    <w:t>Der START Knopf wurde gedrückt.</w:t>
                  </w:r>
                  <w:r w:rsidR="00317A91">
                    <w:br/>
                  </w:r>
                  <w:r>
                    <w:t>Das Modul befindet sich im Stillstand.</w:t>
                  </w:r>
                  <w:r w:rsidR="00317A91">
                    <w:br/>
                  </w:r>
                  <w:r w:rsidR="00E74FC1">
                    <w:t>Modul öffnet die Weiche für jedes Werkstück</w:t>
                  </w:r>
                  <w:r w:rsidR="00C56CB6">
                    <w:t xml:space="preserve">! (Drücke RESET zum </w:t>
                  </w:r>
                  <w:r w:rsidR="00317A91">
                    <w:t>Wechseln</w:t>
                  </w:r>
                  <w:r w:rsidR="00C56CB6">
                    <w:t xml:space="preserve"> der Modi)</w:t>
                  </w:r>
                </w:p>
              </w:tc>
            </w:tr>
          </w:tbl>
          <w:p w14:paraId="0683DCC1" w14:textId="77777777" w:rsidR="00FC765E" w:rsidRDefault="00FC765E" w:rsidP="00CC7871"/>
          <w:p w14:paraId="0BB896FB" w14:textId="77777777" w:rsidR="00FC765E" w:rsidRDefault="00FC765E" w:rsidP="00CC7871">
            <w:r>
              <w:t>Autor: Sentler</w:t>
            </w:r>
          </w:p>
          <w:p w14:paraId="4384DDDF" w14:textId="77777777" w:rsidR="00FC765E" w:rsidRDefault="00FC765E" w:rsidP="00CC7871"/>
        </w:tc>
      </w:tr>
      <w:tr w:rsidR="00FC765E" w14:paraId="13E7B569" w14:textId="77777777" w:rsidTr="00CC7871">
        <w:tc>
          <w:tcPr>
            <w:tcW w:w="10632" w:type="dxa"/>
          </w:tcPr>
          <w:p w14:paraId="549A8C5E" w14:textId="77777777" w:rsidR="00FC765E" w:rsidRDefault="00FC765E" w:rsidP="00CC7871"/>
          <w:p w14:paraId="4807E610" w14:textId="77777777" w:rsidR="00FC765E" w:rsidRDefault="00FC765E" w:rsidP="00CC7871">
            <w:r>
              <w:t>Testablauf:</w:t>
            </w:r>
          </w:p>
          <w:p w14:paraId="7211CD93" w14:textId="77777777" w:rsidR="00FC765E" w:rsidRDefault="00FC765E" w:rsidP="00CC7871"/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4054"/>
              <w:gridCol w:w="4677"/>
              <w:gridCol w:w="758"/>
            </w:tblGrid>
            <w:tr w:rsidR="00FC765E" w14:paraId="744609E7" w14:textId="77777777" w:rsidTr="00CC7871">
              <w:tc>
                <w:tcPr>
                  <w:tcW w:w="801" w:type="dxa"/>
                </w:tcPr>
                <w:p w14:paraId="30087178" w14:textId="77777777" w:rsidR="00FC765E" w:rsidRDefault="00FC765E" w:rsidP="00CC7871">
                  <w:r>
                    <w:t>Schritt</w:t>
                  </w:r>
                </w:p>
              </w:tc>
              <w:tc>
                <w:tcPr>
                  <w:tcW w:w="4054" w:type="dxa"/>
                </w:tcPr>
                <w:p w14:paraId="4EF5E62E" w14:textId="77777777" w:rsidR="00FC765E" w:rsidRDefault="00FC765E" w:rsidP="00CC7871">
                  <w:r>
                    <w:t>Aktion</w:t>
                  </w:r>
                </w:p>
              </w:tc>
              <w:tc>
                <w:tcPr>
                  <w:tcW w:w="4677" w:type="dxa"/>
                </w:tcPr>
                <w:p w14:paraId="4A8C4788" w14:textId="77777777" w:rsidR="00FC765E" w:rsidRDefault="00FC765E" w:rsidP="00CC7871">
                  <w:r>
                    <w:t>Erwartung</w:t>
                  </w:r>
                </w:p>
              </w:tc>
              <w:tc>
                <w:tcPr>
                  <w:tcW w:w="758" w:type="dxa"/>
                </w:tcPr>
                <w:p w14:paraId="02A0F790" w14:textId="77777777" w:rsidR="00FC765E" w:rsidRDefault="00FC765E" w:rsidP="00CC7871">
                  <w:r>
                    <w:t>Erfüllt</w:t>
                  </w:r>
                </w:p>
              </w:tc>
            </w:tr>
            <w:tr w:rsidR="00FC765E" w14:paraId="6DFBE45F" w14:textId="77777777" w:rsidTr="00CC7871">
              <w:trPr>
                <w:trHeight w:val="794"/>
              </w:trPr>
              <w:tc>
                <w:tcPr>
                  <w:tcW w:w="801" w:type="dxa"/>
                  <w:vAlign w:val="center"/>
                </w:tcPr>
                <w:p w14:paraId="3DF6E4C6" w14:textId="77777777" w:rsidR="00FC765E" w:rsidRDefault="00FC765E" w:rsidP="00CC7871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054" w:type="dxa"/>
                  <w:vAlign w:val="center"/>
                </w:tcPr>
                <w:p w14:paraId="43B34217" w14:textId="77777777" w:rsidR="00FC765E" w:rsidRDefault="00FC765E" w:rsidP="00CC7871">
                  <w:pPr>
                    <w:tabs>
                      <w:tab w:val="left" w:pos="1830"/>
                    </w:tabs>
                  </w:pPr>
                  <w:r>
                    <w:t>Ein beliebiges Werkstück wird in der LB_START abgelegt.</w:t>
                  </w:r>
                </w:p>
              </w:tc>
              <w:tc>
                <w:tcPr>
                  <w:tcW w:w="4677" w:type="dxa"/>
                  <w:vAlign w:val="center"/>
                </w:tcPr>
                <w:p w14:paraId="4EFB551B" w14:textId="77777777" w:rsidR="00FC765E" w:rsidRDefault="00FC765E" w:rsidP="00CC7871">
                  <w:r>
                    <w:t>Das Modul fährt an und befördert das Werkstück.</w:t>
                  </w:r>
                </w:p>
              </w:tc>
              <w:tc>
                <w:tcPr>
                  <w:tcW w:w="758" w:type="dxa"/>
                  <w:vAlign w:val="center"/>
                </w:tcPr>
                <w:p w14:paraId="1AFCC41A" w14:textId="77777777" w:rsidR="00FC765E" w:rsidRDefault="00FC765E" w:rsidP="00CC7871"/>
              </w:tc>
            </w:tr>
            <w:tr w:rsidR="00FC765E" w14:paraId="44FB632B" w14:textId="77777777" w:rsidTr="00CC7871">
              <w:trPr>
                <w:trHeight w:val="794"/>
              </w:trPr>
              <w:tc>
                <w:tcPr>
                  <w:tcW w:w="801" w:type="dxa"/>
                  <w:vAlign w:val="center"/>
                </w:tcPr>
                <w:p w14:paraId="737502ED" w14:textId="77777777" w:rsidR="00FC765E" w:rsidRDefault="00FC765E" w:rsidP="00CC7871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4054" w:type="dxa"/>
                  <w:vAlign w:val="center"/>
                </w:tcPr>
                <w:p w14:paraId="6AFE2605" w14:textId="77777777" w:rsidR="00FC765E" w:rsidRDefault="00FC765E" w:rsidP="00CC7871">
                  <w:pPr>
                    <w:tabs>
                      <w:tab w:val="left" w:pos="1830"/>
                    </w:tabs>
                  </w:pPr>
                  <w:r>
                    <w:t>Das Werkstück kommt an der LB_SWITCH an.</w:t>
                  </w:r>
                </w:p>
              </w:tc>
              <w:tc>
                <w:tcPr>
                  <w:tcW w:w="4677" w:type="dxa"/>
                  <w:vAlign w:val="center"/>
                </w:tcPr>
                <w:p w14:paraId="33058B9F" w14:textId="77777777" w:rsidR="00FC765E" w:rsidRDefault="00FC765E" w:rsidP="00CC7871">
                  <w:r>
                    <w:t>Das Modul sendet die gesammelten Werkstückinformationen an den Master. Die Weiche wird geöffnet.</w:t>
                  </w:r>
                </w:p>
              </w:tc>
              <w:tc>
                <w:tcPr>
                  <w:tcW w:w="758" w:type="dxa"/>
                  <w:vAlign w:val="center"/>
                </w:tcPr>
                <w:p w14:paraId="76CA2BB3" w14:textId="77777777" w:rsidR="00FC765E" w:rsidRDefault="00FC765E" w:rsidP="00CC7871"/>
              </w:tc>
            </w:tr>
            <w:tr w:rsidR="00FC765E" w14:paraId="12A8E3D3" w14:textId="77777777" w:rsidTr="00CC7871">
              <w:trPr>
                <w:trHeight w:val="794"/>
              </w:trPr>
              <w:tc>
                <w:tcPr>
                  <w:tcW w:w="801" w:type="dxa"/>
                  <w:vAlign w:val="center"/>
                </w:tcPr>
                <w:p w14:paraId="7B184D3F" w14:textId="77777777" w:rsidR="00FC765E" w:rsidRDefault="00FC765E" w:rsidP="00CC7871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4054" w:type="dxa"/>
                  <w:vAlign w:val="center"/>
                </w:tcPr>
                <w:p w14:paraId="6E5867EA" w14:textId="77777777" w:rsidR="00FC765E" w:rsidRDefault="00FC765E" w:rsidP="00CC7871">
                  <w:pPr>
                    <w:tabs>
                      <w:tab w:val="left" w:pos="1830"/>
                    </w:tabs>
                  </w:pPr>
                  <w:r>
                    <w:t xml:space="preserve">Das Werkstück </w:t>
                  </w:r>
                  <w:r w:rsidR="006457B0">
                    <w:t>passiert die Weiche.</w:t>
                  </w:r>
                </w:p>
              </w:tc>
              <w:tc>
                <w:tcPr>
                  <w:tcW w:w="4677" w:type="dxa"/>
                  <w:vAlign w:val="center"/>
                </w:tcPr>
                <w:p w14:paraId="509769ED" w14:textId="77777777" w:rsidR="00FC765E" w:rsidRDefault="00FC765E" w:rsidP="00CC7871">
                  <w:r>
                    <w:t xml:space="preserve">Die </w:t>
                  </w:r>
                  <w:r w:rsidR="006457B0">
                    <w:t>Weiche wird wieder geschlossen.</w:t>
                  </w:r>
                  <w:r>
                    <w:t xml:space="preserve"> </w:t>
                  </w:r>
                </w:p>
              </w:tc>
              <w:tc>
                <w:tcPr>
                  <w:tcW w:w="758" w:type="dxa"/>
                  <w:vAlign w:val="center"/>
                </w:tcPr>
                <w:p w14:paraId="5BC794EB" w14:textId="77777777" w:rsidR="00FC765E" w:rsidRDefault="00FC765E" w:rsidP="00CC7871"/>
              </w:tc>
            </w:tr>
            <w:tr w:rsidR="006457B0" w14:paraId="66D5F6C0" w14:textId="77777777" w:rsidTr="00CC7871">
              <w:trPr>
                <w:trHeight w:val="794"/>
              </w:trPr>
              <w:tc>
                <w:tcPr>
                  <w:tcW w:w="801" w:type="dxa"/>
                  <w:vAlign w:val="center"/>
                </w:tcPr>
                <w:p w14:paraId="7438D111" w14:textId="77777777" w:rsidR="006457B0" w:rsidRDefault="006457B0" w:rsidP="00CC7871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4054" w:type="dxa"/>
                  <w:vAlign w:val="center"/>
                </w:tcPr>
                <w:p w14:paraId="42B97AF4" w14:textId="77777777" w:rsidR="006457B0" w:rsidRDefault="006457B0" w:rsidP="00CC7871">
                  <w:pPr>
                    <w:tabs>
                      <w:tab w:val="left" w:pos="1830"/>
                    </w:tabs>
                  </w:pPr>
                  <w:r>
                    <w:t>Das Werkstück erreicht die LB_END.</w:t>
                  </w:r>
                </w:p>
              </w:tc>
              <w:tc>
                <w:tcPr>
                  <w:tcW w:w="4677" w:type="dxa"/>
                  <w:vAlign w:val="center"/>
                </w:tcPr>
                <w:p w14:paraId="60AEAD31" w14:textId="77777777" w:rsidR="006457B0" w:rsidRDefault="006457B0" w:rsidP="00CC7871">
                  <w:r>
                    <w:t>Das Modul hält an.</w:t>
                  </w:r>
                  <w:r>
                    <w:br/>
                    <w:t>Die Konsole gibt die Nachricht REACHED_END aus.</w:t>
                  </w:r>
                </w:p>
              </w:tc>
              <w:tc>
                <w:tcPr>
                  <w:tcW w:w="758" w:type="dxa"/>
                  <w:vAlign w:val="center"/>
                </w:tcPr>
                <w:p w14:paraId="283726BD" w14:textId="77777777" w:rsidR="006457B0" w:rsidRDefault="006457B0" w:rsidP="00CC7871"/>
              </w:tc>
            </w:tr>
            <w:tr w:rsidR="006457B0" w14:paraId="5471CC2F" w14:textId="77777777" w:rsidTr="00CC7871">
              <w:trPr>
                <w:trHeight w:val="794"/>
              </w:trPr>
              <w:tc>
                <w:tcPr>
                  <w:tcW w:w="801" w:type="dxa"/>
                  <w:vAlign w:val="center"/>
                </w:tcPr>
                <w:p w14:paraId="396818A4" w14:textId="77777777" w:rsidR="006457B0" w:rsidRDefault="006457B0" w:rsidP="00CC7871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4054" w:type="dxa"/>
                  <w:vAlign w:val="center"/>
                </w:tcPr>
                <w:p w14:paraId="69860CD7" w14:textId="77777777" w:rsidR="006457B0" w:rsidRDefault="006457B0" w:rsidP="00CC7871">
                  <w:pPr>
                    <w:tabs>
                      <w:tab w:val="left" w:pos="1830"/>
                    </w:tabs>
                  </w:pPr>
                  <w:r>
                    <w:t>Das Werkstück wird dem Fließband entnommen.</w:t>
                  </w:r>
                </w:p>
              </w:tc>
              <w:tc>
                <w:tcPr>
                  <w:tcW w:w="4677" w:type="dxa"/>
                  <w:vAlign w:val="center"/>
                </w:tcPr>
                <w:p w14:paraId="56A775F6" w14:textId="77777777" w:rsidR="006457B0" w:rsidRDefault="006457B0" w:rsidP="00CC7871">
                  <w:r>
                    <w:t>Die Konsole gibt die Nachricht END_FREE aus.</w:t>
                  </w:r>
                </w:p>
              </w:tc>
              <w:tc>
                <w:tcPr>
                  <w:tcW w:w="758" w:type="dxa"/>
                  <w:vAlign w:val="center"/>
                </w:tcPr>
                <w:p w14:paraId="716540BF" w14:textId="77777777" w:rsidR="006457B0" w:rsidRDefault="006457B0" w:rsidP="00CC7871"/>
              </w:tc>
            </w:tr>
          </w:tbl>
          <w:p w14:paraId="2CB2F706" w14:textId="77777777" w:rsidR="00FC765E" w:rsidRDefault="00FC765E" w:rsidP="00CC7871"/>
          <w:p w14:paraId="68BB73C0" w14:textId="77777777" w:rsidR="00FC765E" w:rsidRDefault="00FC765E" w:rsidP="00CC7871">
            <w:r>
              <w:t xml:space="preserve">Abgenommen von: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Datum:</w:t>
            </w:r>
          </w:p>
          <w:p w14:paraId="7A546D08" w14:textId="77777777" w:rsidR="00FC765E" w:rsidRDefault="00FC765E" w:rsidP="00CC7871"/>
        </w:tc>
      </w:tr>
    </w:tbl>
    <w:p w14:paraId="3B272708" w14:textId="77777777" w:rsidR="006457B0" w:rsidRDefault="006457B0"/>
    <w:p w14:paraId="681125FC" w14:textId="77777777" w:rsidR="006457B0" w:rsidRDefault="006457B0">
      <w:r>
        <w:br w:type="page"/>
      </w:r>
    </w:p>
    <w:tbl>
      <w:tblPr>
        <w:tblStyle w:val="Tabellenraster"/>
        <w:tblW w:w="10632" w:type="dxa"/>
        <w:tblInd w:w="-572" w:type="dxa"/>
        <w:tblLook w:val="04A0" w:firstRow="1" w:lastRow="0" w:firstColumn="1" w:lastColumn="0" w:noHBand="0" w:noVBand="1"/>
      </w:tblPr>
      <w:tblGrid>
        <w:gridCol w:w="10632"/>
      </w:tblGrid>
      <w:tr w:rsidR="006457B0" w14:paraId="64A20D49" w14:textId="77777777" w:rsidTr="00CC7871">
        <w:tc>
          <w:tcPr>
            <w:tcW w:w="10632" w:type="dxa"/>
          </w:tcPr>
          <w:p w14:paraId="74EB2AB5" w14:textId="77777777" w:rsidR="006457B0" w:rsidRDefault="006457B0" w:rsidP="00CC7871"/>
          <w:p w14:paraId="7CD24CC0" w14:textId="77777777" w:rsidR="006457B0" w:rsidRDefault="006457B0" w:rsidP="00CC7871"/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8381"/>
            </w:tblGrid>
            <w:tr w:rsidR="006457B0" w14:paraId="3665C3E0" w14:textId="77777777" w:rsidTr="00CC7871">
              <w:trPr>
                <w:trHeight w:val="567"/>
              </w:trPr>
              <w:tc>
                <w:tcPr>
                  <w:tcW w:w="1860" w:type="dxa"/>
                  <w:vAlign w:val="center"/>
                </w:tcPr>
                <w:p w14:paraId="2AD74A47" w14:textId="77777777" w:rsidR="006457B0" w:rsidRPr="00082ADD" w:rsidRDefault="006457B0" w:rsidP="00CC7871">
                  <w:pPr>
                    <w:rPr>
                      <w:b/>
                    </w:rPr>
                  </w:pPr>
                  <w:r w:rsidRPr="00082ADD">
                    <w:rPr>
                      <w:b/>
                    </w:rPr>
                    <w:t>T-017</w:t>
                  </w:r>
                </w:p>
              </w:tc>
              <w:tc>
                <w:tcPr>
                  <w:tcW w:w="8381" w:type="dxa"/>
                  <w:vAlign w:val="center"/>
                </w:tcPr>
                <w:p w14:paraId="20494842" w14:textId="77777777" w:rsidR="006457B0" w:rsidRDefault="006457B0" w:rsidP="00CC7871">
                  <w:r>
                    <w:t xml:space="preserve">Eine volle Rutsche wird erkannt. </w:t>
                  </w:r>
                </w:p>
              </w:tc>
            </w:tr>
            <w:tr w:rsidR="006457B0" w14:paraId="62EF14D4" w14:textId="77777777" w:rsidTr="00CC7871">
              <w:trPr>
                <w:trHeight w:val="567"/>
              </w:trPr>
              <w:tc>
                <w:tcPr>
                  <w:tcW w:w="1860" w:type="dxa"/>
                  <w:vAlign w:val="center"/>
                </w:tcPr>
                <w:p w14:paraId="79182F2E" w14:textId="77777777" w:rsidR="006457B0" w:rsidRDefault="006457B0" w:rsidP="00CC7871">
                  <w:proofErr w:type="spellStart"/>
                  <w:r>
                    <w:t>Requirements</w:t>
                  </w:r>
                  <w:proofErr w:type="spellEnd"/>
                </w:p>
              </w:tc>
              <w:tc>
                <w:tcPr>
                  <w:tcW w:w="8381" w:type="dxa"/>
                  <w:vAlign w:val="center"/>
                </w:tcPr>
                <w:p w14:paraId="2FD6EA81" w14:textId="77777777" w:rsidR="006457B0" w:rsidRDefault="006457B0" w:rsidP="00CC7871">
                  <w:r>
                    <w:t>-</w:t>
                  </w:r>
                </w:p>
              </w:tc>
            </w:tr>
            <w:tr w:rsidR="006457B0" w14:paraId="6C5D43AF" w14:textId="77777777" w:rsidTr="00CC7871">
              <w:trPr>
                <w:trHeight w:val="567"/>
              </w:trPr>
              <w:tc>
                <w:tcPr>
                  <w:tcW w:w="1860" w:type="dxa"/>
                  <w:vAlign w:val="center"/>
                </w:tcPr>
                <w:p w14:paraId="08FEEB2D" w14:textId="77777777" w:rsidR="006457B0" w:rsidRDefault="006457B0" w:rsidP="00CC7871">
                  <w:r>
                    <w:t>Kurzbeschreibung</w:t>
                  </w:r>
                </w:p>
              </w:tc>
              <w:tc>
                <w:tcPr>
                  <w:tcW w:w="8381" w:type="dxa"/>
                  <w:vAlign w:val="center"/>
                </w:tcPr>
                <w:p w14:paraId="3690CEE0" w14:textId="77777777" w:rsidR="006457B0" w:rsidRDefault="00B7568D" w:rsidP="00CC7871">
                  <w:r>
                    <w:t xml:space="preserve">Alle aufgenommenen Werkstücke werden aussortiert, dabei wird die Rutsche voll. </w:t>
                  </w:r>
                </w:p>
              </w:tc>
            </w:tr>
            <w:tr w:rsidR="006457B0" w14:paraId="1020B03D" w14:textId="77777777" w:rsidTr="00CC7871">
              <w:trPr>
                <w:trHeight w:val="567"/>
              </w:trPr>
              <w:tc>
                <w:tcPr>
                  <w:tcW w:w="1860" w:type="dxa"/>
                  <w:vAlign w:val="center"/>
                </w:tcPr>
                <w:p w14:paraId="50FA8862" w14:textId="77777777" w:rsidR="006457B0" w:rsidRDefault="006457B0" w:rsidP="00CC7871">
                  <w:r>
                    <w:t>Vorbedingungen</w:t>
                  </w:r>
                </w:p>
              </w:tc>
              <w:tc>
                <w:tcPr>
                  <w:tcW w:w="8381" w:type="dxa"/>
                  <w:vAlign w:val="center"/>
                </w:tcPr>
                <w:p w14:paraId="364F0286" w14:textId="6717DAE8" w:rsidR="006457B0" w:rsidRDefault="006457B0" w:rsidP="00CC7871">
                  <w:r>
                    <w:t xml:space="preserve">Das Modul ist kalibriert. </w:t>
                  </w:r>
                  <w:r w:rsidR="00317A91">
                    <w:br/>
                  </w:r>
                  <w:r w:rsidR="00317A91">
                    <w:t>Der START Knopf wurde gedrückt.</w:t>
                  </w:r>
                  <w:r w:rsidR="00317A91">
                    <w:br/>
                  </w:r>
                  <w:r>
                    <w:t>Das Modul befindet sich im Stillstand.</w:t>
                  </w:r>
                </w:p>
              </w:tc>
            </w:tr>
          </w:tbl>
          <w:p w14:paraId="5115DAAB" w14:textId="77777777" w:rsidR="006457B0" w:rsidRDefault="006457B0" w:rsidP="00CC7871"/>
          <w:p w14:paraId="4E72A90A" w14:textId="77777777" w:rsidR="006457B0" w:rsidRDefault="006457B0" w:rsidP="00CC7871">
            <w:r>
              <w:t>Autor: Sentler</w:t>
            </w:r>
          </w:p>
          <w:p w14:paraId="1FCBB316" w14:textId="77777777" w:rsidR="006457B0" w:rsidRDefault="006457B0" w:rsidP="00CC7871"/>
        </w:tc>
      </w:tr>
      <w:tr w:rsidR="006457B0" w14:paraId="24DC280C" w14:textId="77777777" w:rsidTr="00CC7871">
        <w:tc>
          <w:tcPr>
            <w:tcW w:w="10632" w:type="dxa"/>
          </w:tcPr>
          <w:p w14:paraId="37E48F7F" w14:textId="77777777" w:rsidR="006457B0" w:rsidRDefault="006457B0" w:rsidP="00CC7871"/>
          <w:p w14:paraId="5661DD24" w14:textId="77777777" w:rsidR="006457B0" w:rsidRDefault="006457B0" w:rsidP="00CC7871">
            <w:r>
              <w:t>Testablauf:</w:t>
            </w:r>
          </w:p>
          <w:p w14:paraId="036D9E66" w14:textId="77777777" w:rsidR="006457B0" w:rsidRDefault="006457B0" w:rsidP="00CC7871"/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4054"/>
              <w:gridCol w:w="4677"/>
              <w:gridCol w:w="758"/>
            </w:tblGrid>
            <w:tr w:rsidR="006457B0" w14:paraId="5E23C57E" w14:textId="77777777" w:rsidTr="00CC7871">
              <w:tc>
                <w:tcPr>
                  <w:tcW w:w="801" w:type="dxa"/>
                </w:tcPr>
                <w:p w14:paraId="1F626D3F" w14:textId="77777777" w:rsidR="006457B0" w:rsidRDefault="006457B0" w:rsidP="00CC7871">
                  <w:r>
                    <w:t>Schritt</w:t>
                  </w:r>
                </w:p>
              </w:tc>
              <w:tc>
                <w:tcPr>
                  <w:tcW w:w="4054" w:type="dxa"/>
                </w:tcPr>
                <w:p w14:paraId="1E05DA96" w14:textId="77777777" w:rsidR="006457B0" w:rsidRDefault="006457B0" w:rsidP="00CC7871">
                  <w:r>
                    <w:t>Aktion</w:t>
                  </w:r>
                </w:p>
              </w:tc>
              <w:tc>
                <w:tcPr>
                  <w:tcW w:w="4677" w:type="dxa"/>
                </w:tcPr>
                <w:p w14:paraId="619F7805" w14:textId="77777777" w:rsidR="006457B0" w:rsidRDefault="006457B0" w:rsidP="00CC7871">
                  <w:r>
                    <w:t>Erwartung</w:t>
                  </w:r>
                </w:p>
              </w:tc>
              <w:tc>
                <w:tcPr>
                  <w:tcW w:w="758" w:type="dxa"/>
                </w:tcPr>
                <w:p w14:paraId="3DCC3541" w14:textId="77777777" w:rsidR="006457B0" w:rsidRDefault="006457B0" w:rsidP="00CC7871">
                  <w:r>
                    <w:t>Erfüllt</w:t>
                  </w:r>
                </w:p>
              </w:tc>
            </w:tr>
            <w:tr w:rsidR="006457B0" w14:paraId="5D4B48EF" w14:textId="77777777" w:rsidTr="00CC7871">
              <w:trPr>
                <w:trHeight w:val="794"/>
              </w:trPr>
              <w:tc>
                <w:tcPr>
                  <w:tcW w:w="801" w:type="dxa"/>
                  <w:vAlign w:val="center"/>
                </w:tcPr>
                <w:p w14:paraId="1D5C6C89" w14:textId="77777777" w:rsidR="006457B0" w:rsidRDefault="006457B0" w:rsidP="00CC7871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054" w:type="dxa"/>
                  <w:vAlign w:val="center"/>
                </w:tcPr>
                <w:p w14:paraId="7DBC7D9C" w14:textId="77777777" w:rsidR="006457B0" w:rsidRDefault="00B7568D" w:rsidP="00CC7871">
                  <w:pPr>
                    <w:tabs>
                      <w:tab w:val="left" w:pos="1830"/>
                    </w:tabs>
                  </w:pPr>
                  <w:r>
                    <w:t>Beliebige Werkstücke werden an der LB_START in einem Abstand von mindestens einem Werkstück aufgelegt</w:t>
                  </w:r>
                </w:p>
              </w:tc>
              <w:tc>
                <w:tcPr>
                  <w:tcW w:w="4677" w:type="dxa"/>
                  <w:vAlign w:val="center"/>
                </w:tcPr>
                <w:p w14:paraId="432BD291" w14:textId="77777777" w:rsidR="006457B0" w:rsidRDefault="00B7568D" w:rsidP="00CC7871">
                  <w:r>
                    <w:t>Werkstücke werden befördert.</w:t>
                  </w:r>
                </w:p>
              </w:tc>
              <w:tc>
                <w:tcPr>
                  <w:tcW w:w="758" w:type="dxa"/>
                  <w:vAlign w:val="center"/>
                </w:tcPr>
                <w:p w14:paraId="0339D920" w14:textId="77777777" w:rsidR="006457B0" w:rsidRDefault="006457B0" w:rsidP="00CC7871"/>
              </w:tc>
            </w:tr>
            <w:tr w:rsidR="00082ADD" w14:paraId="22872644" w14:textId="77777777" w:rsidTr="00CC7871">
              <w:trPr>
                <w:trHeight w:val="794"/>
              </w:trPr>
              <w:tc>
                <w:tcPr>
                  <w:tcW w:w="801" w:type="dxa"/>
                  <w:vAlign w:val="center"/>
                </w:tcPr>
                <w:p w14:paraId="2C39EE64" w14:textId="77777777" w:rsidR="00082ADD" w:rsidRDefault="00082ADD" w:rsidP="00CC7871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4054" w:type="dxa"/>
                  <w:vAlign w:val="center"/>
                </w:tcPr>
                <w:p w14:paraId="457B3C95" w14:textId="77777777" w:rsidR="00082ADD" w:rsidRDefault="00082ADD" w:rsidP="00CC7871">
                  <w:pPr>
                    <w:tabs>
                      <w:tab w:val="left" w:pos="1830"/>
                    </w:tabs>
                  </w:pPr>
                  <w:r>
                    <w:t>Werkstücke kommen an der Weiche an.</w:t>
                  </w:r>
                </w:p>
              </w:tc>
              <w:tc>
                <w:tcPr>
                  <w:tcW w:w="4677" w:type="dxa"/>
                  <w:vAlign w:val="center"/>
                </w:tcPr>
                <w:p w14:paraId="23CFFA32" w14:textId="77777777" w:rsidR="00082ADD" w:rsidRDefault="00082ADD" w:rsidP="00CC7871">
                  <w:r>
                    <w:t>Weiche bleibt geschlossen.</w:t>
                  </w:r>
                </w:p>
              </w:tc>
              <w:tc>
                <w:tcPr>
                  <w:tcW w:w="758" w:type="dxa"/>
                  <w:vAlign w:val="center"/>
                </w:tcPr>
                <w:p w14:paraId="7CBE1060" w14:textId="77777777" w:rsidR="00082ADD" w:rsidRDefault="00082ADD" w:rsidP="00CC7871"/>
              </w:tc>
            </w:tr>
            <w:tr w:rsidR="00082ADD" w14:paraId="0D523D86" w14:textId="77777777" w:rsidTr="00CC7871">
              <w:trPr>
                <w:trHeight w:val="794"/>
              </w:trPr>
              <w:tc>
                <w:tcPr>
                  <w:tcW w:w="801" w:type="dxa"/>
                  <w:vAlign w:val="center"/>
                </w:tcPr>
                <w:p w14:paraId="35D3CE0E" w14:textId="77777777" w:rsidR="00082ADD" w:rsidRDefault="00082ADD" w:rsidP="00CC7871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4054" w:type="dxa"/>
                  <w:vAlign w:val="center"/>
                </w:tcPr>
                <w:p w14:paraId="1994B047" w14:textId="77777777" w:rsidR="00082ADD" w:rsidRDefault="00082ADD" w:rsidP="00CC7871">
                  <w:pPr>
                    <w:tabs>
                      <w:tab w:val="left" w:pos="1830"/>
                    </w:tabs>
                  </w:pPr>
                  <w:r>
                    <w:t>Werkstücke rutschen die Rampe herunter.</w:t>
                  </w:r>
                </w:p>
              </w:tc>
              <w:tc>
                <w:tcPr>
                  <w:tcW w:w="4677" w:type="dxa"/>
                  <w:vAlign w:val="center"/>
                </w:tcPr>
                <w:p w14:paraId="783B4851" w14:textId="77777777" w:rsidR="00082ADD" w:rsidRDefault="00082ADD" w:rsidP="00CC7871">
                  <w:r>
                    <w:t>-</w:t>
                  </w:r>
                </w:p>
              </w:tc>
              <w:tc>
                <w:tcPr>
                  <w:tcW w:w="758" w:type="dxa"/>
                  <w:vAlign w:val="center"/>
                </w:tcPr>
                <w:p w14:paraId="155231EE" w14:textId="77777777" w:rsidR="00082ADD" w:rsidRDefault="00082ADD" w:rsidP="00CC7871"/>
              </w:tc>
            </w:tr>
            <w:tr w:rsidR="00082ADD" w14:paraId="4C26DCFE" w14:textId="77777777" w:rsidTr="00CC7871">
              <w:trPr>
                <w:trHeight w:val="794"/>
              </w:trPr>
              <w:tc>
                <w:tcPr>
                  <w:tcW w:w="801" w:type="dxa"/>
                  <w:vAlign w:val="center"/>
                </w:tcPr>
                <w:p w14:paraId="270EEACA" w14:textId="77777777" w:rsidR="00082ADD" w:rsidRDefault="00082ADD" w:rsidP="00CC7871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4054" w:type="dxa"/>
                  <w:vAlign w:val="center"/>
                </w:tcPr>
                <w:p w14:paraId="02520833" w14:textId="77777777" w:rsidR="00082ADD" w:rsidRDefault="00082ADD" w:rsidP="00CC7871">
                  <w:pPr>
                    <w:tabs>
                      <w:tab w:val="left" w:pos="1830"/>
                    </w:tabs>
                  </w:pPr>
                  <w:r>
                    <w:t>Ein Werkstück blockiert an der LB_RAMP.</w:t>
                  </w:r>
                </w:p>
              </w:tc>
              <w:tc>
                <w:tcPr>
                  <w:tcW w:w="4677" w:type="dxa"/>
                  <w:vAlign w:val="center"/>
                </w:tcPr>
                <w:p w14:paraId="20114493" w14:textId="77777777" w:rsidR="00082ADD" w:rsidRDefault="00082ADD" w:rsidP="00CC7871">
                  <w:r>
                    <w:t>Die Konsole gibt die Fehlermeldung RAMP_FULL aus.</w:t>
                  </w:r>
                </w:p>
              </w:tc>
              <w:tc>
                <w:tcPr>
                  <w:tcW w:w="758" w:type="dxa"/>
                  <w:vAlign w:val="center"/>
                </w:tcPr>
                <w:p w14:paraId="51809026" w14:textId="77777777" w:rsidR="00082ADD" w:rsidRDefault="00082ADD" w:rsidP="00CC7871"/>
              </w:tc>
            </w:tr>
          </w:tbl>
          <w:p w14:paraId="09F8D84A" w14:textId="77777777" w:rsidR="006457B0" w:rsidRDefault="006457B0" w:rsidP="00CC7871"/>
          <w:p w14:paraId="2A8E4475" w14:textId="77777777" w:rsidR="006457B0" w:rsidRDefault="006457B0" w:rsidP="00CC7871">
            <w:r>
              <w:t xml:space="preserve">Abgenommen von: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Datum:</w:t>
            </w:r>
          </w:p>
          <w:p w14:paraId="2EE51179" w14:textId="77777777" w:rsidR="006457B0" w:rsidRDefault="006457B0" w:rsidP="00CC7871"/>
        </w:tc>
      </w:tr>
    </w:tbl>
    <w:p w14:paraId="2CF92D13" w14:textId="77777777" w:rsidR="006457B0" w:rsidRDefault="006457B0">
      <w:bookmarkStart w:id="0" w:name="_GoBack"/>
      <w:bookmarkEnd w:id="0"/>
    </w:p>
    <w:sectPr w:rsidR="006457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F16E84"/>
    <w:multiLevelType w:val="hybridMultilevel"/>
    <w:tmpl w:val="B9BACC94"/>
    <w:lvl w:ilvl="0" w:tplc="E2E616E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64F"/>
    <w:rsid w:val="0003736A"/>
    <w:rsid w:val="00082ADD"/>
    <w:rsid w:val="000F2AF6"/>
    <w:rsid w:val="001C5357"/>
    <w:rsid w:val="001D5F5B"/>
    <w:rsid w:val="002227CF"/>
    <w:rsid w:val="00285194"/>
    <w:rsid w:val="002C58D5"/>
    <w:rsid w:val="00317A91"/>
    <w:rsid w:val="003419AB"/>
    <w:rsid w:val="003E4819"/>
    <w:rsid w:val="003F3614"/>
    <w:rsid w:val="00440942"/>
    <w:rsid w:val="00475FC7"/>
    <w:rsid w:val="004B4268"/>
    <w:rsid w:val="005409E0"/>
    <w:rsid w:val="00557175"/>
    <w:rsid w:val="00566212"/>
    <w:rsid w:val="00567193"/>
    <w:rsid w:val="0059190C"/>
    <w:rsid w:val="006457B0"/>
    <w:rsid w:val="00681D37"/>
    <w:rsid w:val="00687F71"/>
    <w:rsid w:val="00732FA0"/>
    <w:rsid w:val="00734F97"/>
    <w:rsid w:val="007560F8"/>
    <w:rsid w:val="007A7558"/>
    <w:rsid w:val="007B20BF"/>
    <w:rsid w:val="007C034F"/>
    <w:rsid w:val="008374E5"/>
    <w:rsid w:val="00851D02"/>
    <w:rsid w:val="008C3C04"/>
    <w:rsid w:val="008C5215"/>
    <w:rsid w:val="008D0851"/>
    <w:rsid w:val="008E0FA8"/>
    <w:rsid w:val="008F6C5B"/>
    <w:rsid w:val="00905427"/>
    <w:rsid w:val="009B5220"/>
    <w:rsid w:val="009B621B"/>
    <w:rsid w:val="00AD11C1"/>
    <w:rsid w:val="00B25C8A"/>
    <w:rsid w:val="00B40B17"/>
    <w:rsid w:val="00B7568D"/>
    <w:rsid w:val="00C20B4A"/>
    <w:rsid w:val="00C56CB6"/>
    <w:rsid w:val="00CC6022"/>
    <w:rsid w:val="00D1664F"/>
    <w:rsid w:val="00D3193E"/>
    <w:rsid w:val="00D42670"/>
    <w:rsid w:val="00D647C0"/>
    <w:rsid w:val="00D76A3B"/>
    <w:rsid w:val="00D81C08"/>
    <w:rsid w:val="00E74FC1"/>
    <w:rsid w:val="00EE5F93"/>
    <w:rsid w:val="00EF1138"/>
    <w:rsid w:val="00F96653"/>
    <w:rsid w:val="00FC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2AC8A"/>
  <w15:chartTrackingRefBased/>
  <w15:docId w15:val="{C9F98664-6494-4560-81EC-6FEEA752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16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B4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548</Words>
  <Characters>3455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Adem-Can Agdas</dc:creator>
  <cp:keywords/>
  <dc:description/>
  <cp:lastModifiedBy>Dennis Sentler</cp:lastModifiedBy>
  <cp:revision>4</cp:revision>
  <cp:lastPrinted>2018-06-04T03:00:00Z</cp:lastPrinted>
  <dcterms:created xsi:type="dcterms:W3CDTF">2018-06-04T02:02:00Z</dcterms:created>
  <dcterms:modified xsi:type="dcterms:W3CDTF">2018-06-04T03:03:00Z</dcterms:modified>
</cp:coreProperties>
</file>